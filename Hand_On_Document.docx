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67" w:rsidRPr="005C4D0D" w:rsidRDefault="00F24867" w:rsidP="005C4D0D">
      <w:pPr>
        <w:pStyle w:val="IntenseQuote"/>
        <w:ind w:left="0"/>
        <w:jc w:val="center"/>
        <w:rPr>
          <w:sz w:val="26"/>
          <w:u w:val="single"/>
        </w:rPr>
      </w:pPr>
      <w:r w:rsidRPr="005C4D0D">
        <w:rPr>
          <w:color w:val="00B050"/>
          <w:sz w:val="26"/>
          <w:highlight w:val="lightGray"/>
          <w:u w:val="single"/>
        </w:rPr>
        <w:t xml:space="preserve">RIO_01_About the </w:t>
      </w:r>
      <w:proofErr w:type="gramStart"/>
      <w:r w:rsidRPr="005C4D0D">
        <w:rPr>
          <w:color w:val="00B050"/>
          <w:sz w:val="26"/>
          <w:highlight w:val="lightGray"/>
          <w:u w:val="single"/>
        </w:rPr>
        <w:t>Unix</w:t>
      </w:r>
      <w:proofErr w:type="gramEnd"/>
      <w:r w:rsidRPr="005C4D0D">
        <w:rPr>
          <w:color w:val="00B050"/>
          <w:sz w:val="26"/>
          <w:highlight w:val="lightGray"/>
          <w:u w:val="single"/>
        </w:rPr>
        <w:t xml:space="preserve"> Shell</w:t>
      </w:r>
    </w:p>
    <w:p w:rsidR="00F24867" w:rsidRDefault="00F24867" w:rsidP="000A60A0">
      <w:pPr>
        <w:pStyle w:val="IntenseQuote"/>
        <w:ind w:left="0"/>
      </w:pPr>
    </w:p>
    <w:p w:rsidR="00476DD6" w:rsidRDefault="00476DD6" w:rsidP="000A60A0">
      <w:pPr>
        <w:pStyle w:val="IntenseQuote"/>
        <w:ind w:left="0"/>
      </w:pPr>
      <w:proofErr w:type="gramStart"/>
      <w:r>
        <w:t>Unix</w:t>
      </w:r>
      <w:proofErr w:type="gramEnd"/>
      <w:r>
        <w:t xml:space="preserve"> Arch</w:t>
      </w:r>
    </w:p>
    <w:p w:rsidR="00F24867" w:rsidRDefault="00476DD6">
      <w:r>
        <w:rPr>
          <w:noProof/>
          <w:lang w:val="en-IN" w:eastAsia="en-IN"/>
        </w:rPr>
        <w:drawing>
          <wp:inline distT="0" distB="0" distL="0" distR="0">
            <wp:extent cx="5080000" cy="508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x_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D6" w:rsidRDefault="00476DD6"/>
    <w:p w:rsidR="00F24867" w:rsidRDefault="00F24867" w:rsidP="000A60A0">
      <w:pPr>
        <w:pStyle w:val="IntenseQuote"/>
        <w:ind w:left="0"/>
      </w:pPr>
    </w:p>
    <w:p w:rsidR="00F24867" w:rsidRDefault="00F24867" w:rsidP="000A60A0">
      <w:pPr>
        <w:pStyle w:val="IntenseQuote"/>
        <w:ind w:left="0"/>
      </w:pPr>
    </w:p>
    <w:p w:rsidR="00F24867" w:rsidRDefault="00F24867" w:rsidP="000A60A0">
      <w:pPr>
        <w:pStyle w:val="IntenseQuote"/>
        <w:ind w:left="0"/>
      </w:pPr>
    </w:p>
    <w:p w:rsidR="003F63BD" w:rsidRDefault="003F63BD" w:rsidP="003F63BD">
      <w:pPr>
        <w:pStyle w:val="IntenseQuote"/>
        <w:ind w:left="0"/>
      </w:pPr>
      <w:r>
        <w:t xml:space="preserve">Various Types of Shell 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                                </w:t>
      </w:r>
      <w:proofErr w:type="spellStart"/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sh</w:t>
      </w:r>
      <w:proofErr w:type="spellEnd"/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csh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ksh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bash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tcsh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zsh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rc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es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Job control    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Aliases        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Shell functions                  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1)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"Sensible"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Input/Output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redirection  Y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Directory stack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F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F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Command history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Command line editing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Vi Command line editing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3) Y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Emacs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Command line editing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Rebindable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Command line editing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User name look up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Login/Logout watching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F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F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Filename completion                  N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1)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Username completion                  N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2)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Hostname completion                  N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2)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History completion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L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L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Fully programmable Completion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Mh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Mailbox completion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4) N(6) N(6)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Co Processes      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Builtin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artithmetic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evaluation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Can follow symbolic links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invisibly  N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Periodic command execution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Custom Prompt (easily)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Sun Keyboard Hack 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Spelling Correction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Process Substitution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2)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Underlying Syntax                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csh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sh</w:t>
      </w:r>
      <w:proofErr w:type="spellEnd"/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csh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sh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rc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rc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Freely Available  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5)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Checks Mailbox 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F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F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proofErr w:type="spellStart"/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Tty</w:t>
      </w:r>
      <w:proofErr w:type="spellEnd"/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Sanity Checking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Can cope with large argument lists   Y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Has non-interactive startup file     N    Y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7) Y(7)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Has non-login startup file           N    Y    </w:t>
      </w:r>
      <w:proofErr w:type="gram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Y(</w:t>
      </w:r>
      <w:proofErr w:type="gram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7)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Can avoid user startup files         N    Y    N    Y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Can specify startup file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Low level command redefinition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Has anonymous functions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List Variables         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Full signal trap handling            Y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File no clobber ability          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F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Local variables   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N    Y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Y</w:t>
      </w:r>
      <w:proofErr w:type="spellEnd"/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Lexically scoped variables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Exceptions                           N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</w:t>
      </w:r>
      <w:proofErr w:type="spellStart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N</w:t>
      </w:r>
      <w:proofErr w:type="spellEnd"/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Y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>Key to the table above.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Y      Feature can be done using this shell.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      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N      Feature is not present in the shell.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       </w:t>
      </w:r>
    </w:p>
    <w:p w:rsidR="003F63BD" w:rsidRPr="00D715A0" w:rsidRDefault="003F63BD" w:rsidP="003F63BD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0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70072"/>
          <w:sz w:val="20"/>
          <w:szCs w:val="20"/>
        </w:rPr>
      </w:pPr>
      <w:r w:rsidRPr="00D715A0"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  F      Feature can only be done by using the shells function</w:t>
      </w:r>
    </w:p>
    <w:p w:rsidR="00DF0701" w:rsidRDefault="00DF0701" w:rsidP="00DF0701">
      <w:pPr>
        <w:pStyle w:val="IntenseQuote"/>
        <w:ind w:left="0"/>
      </w:pPr>
      <w:r>
        <w:t>Eg1.sh – First shell script</w:t>
      </w:r>
    </w:p>
    <w:p w:rsidR="00DF0701" w:rsidRPr="00DE3B68" w:rsidRDefault="00DF0701" w:rsidP="00DF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'hello world'</w:t>
      </w:r>
    </w:p>
    <w:p w:rsidR="005C4D0D" w:rsidRDefault="005C4D0D">
      <w:pPr>
        <w:rPr>
          <w:b/>
          <w:bCs/>
          <w:i/>
          <w:iCs/>
          <w:color w:val="00B050"/>
          <w:sz w:val="26"/>
          <w:highlight w:val="lightGray"/>
          <w:u w:val="single"/>
        </w:rPr>
      </w:pPr>
      <w:r>
        <w:rPr>
          <w:color w:val="00B050"/>
          <w:sz w:val="26"/>
          <w:highlight w:val="lightGray"/>
          <w:u w:val="single"/>
        </w:rPr>
        <w:br w:type="page"/>
      </w:r>
    </w:p>
    <w:p w:rsidR="003F63BD" w:rsidRPr="005C4D0D" w:rsidRDefault="005C4D0D" w:rsidP="005C4D0D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5C4D0D">
        <w:rPr>
          <w:color w:val="00B050"/>
          <w:sz w:val="26"/>
          <w:highlight w:val="lightGray"/>
          <w:u w:val="single"/>
        </w:rPr>
        <w:t>RIO_02_MetaCharacters</w:t>
      </w:r>
    </w:p>
    <w:p w:rsidR="005C4D0D" w:rsidRPr="00794D06" w:rsidRDefault="00D016A7" w:rsidP="005C4D0D">
      <w:pPr>
        <w:pStyle w:val="IntenseQuote"/>
        <w:ind w:left="0"/>
      </w:pPr>
      <w:r>
        <w:t>E</w:t>
      </w:r>
      <w:r w:rsidR="005C4D0D" w:rsidRPr="00794D06">
        <w:t>g2.sh – Strong and weak quotes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'*************************************************'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                      Test 1                     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'*************************************************'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$HOME file? `</w:t>
      </w:r>
      <w:proofErr w:type="spellStart"/>
      <w:proofErr w:type="gramStart"/>
      <w:r w:rsidRPr="00DE3B68">
        <w:rPr>
          <w:rFonts w:ascii="Andalus" w:hAnsi="Andalus" w:cs="Andalus"/>
        </w:rPr>
        <w:t>pwd</w:t>
      </w:r>
      <w:proofErr w:type="spellEnd"/>
      <w:proofErr w:type="gramEnd"/>
      <w:r w:rsidRPr="00DE3B68">
        <w:rPr>
          <w:rFonts w:ascii="Andalus" w:hAnsi="Andalus" w:cs="Andalus"/>
        </w:rPr>
        <w:t>`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'$HOME file? `</w:t>
      </w:r>
      <w:proofErr w:type="spellStart"/>
      <w:proofErr w:type="gramStart"/>
      <w:r w:rsidRPr="00DE3B68">
        <w:rPr>
          <w:rFonts w:ascii="Andalus" w:hAnsi="Andalus" w:cs="Andalus"/>
        </w:rPr>
        <w:t>pwd</w:t>
      </w:r>
      <w:proofErr w:type="spellEnd"/>
      <w:proofErr w:type="gramEnd"/>
      <w:r w:rsidRPr="00DE3B68">
        <w:rPr>
          <w:rFonts w:ascii="Andalus" w:hAnsi="Andalus" w:cs="Andalus"/>
        </w:rPr>
        <w:t>`'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"$HOME file? `</w:t>
      </w:r>
      <w:proofErr w:type="spellStart"/>
      <w:proofErr w:type="gramStart"/>
      <w:r w:rsidRPr="00DE3B68">
        <w:rPr>
          <w:rFonts w:ascii="Andalus" w:hAnsi="Andalus" w:cs="Andalus"/>
        </w:rPr>
        <w:t>pwd</w:t>
      </w:r>
      <w:proofErr w:type="spellEnd"/>
      <w:proofErr w:type="gramEnd"/>
      <w:r w:rsidRPr="00DE3B68">
        <w:rPr>
          <w:rFonts w:ascii="Andalus" w:hAnsi="Andalus" w:cs="Andalus"/>
        </w:rPr>
        <w:t>`</w:t>
      </w:r>
    </w:p>
    <w:p w:rsidR="005C4D0D" w:rsidRDefault="005C4D0D" w:rsidP="005C4D0D"/>
    <w:p w:rsidR="005C4D0D" w:rsidRDefault="00D016A7" w:rsidP="005C4D0D">
      <w:pPr>
        <w:pStyle w:val="IntenseQuote"/>
        <w:ind w:left="0"/>
      </w:pPr>
      <w:r>
        <w:t>E</w:t>
      </w:r>
      <w:r w:rsidR="005C4D0D">
        <w:t>g3.sh– Strong and weak quotes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Var1="$HOME"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$Var1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Var2='$HOME'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$Var2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Var3=`ls -</w:t>
      </w:r>
      <w:proofErr w:type="spellStart"/>
      <w:r w:rsidRPr="00DE3B68">
        <w:rPr>
          <w:rFonts w:ascii="Andalus" w:hAnsi="Andalus" w:cs="Andalus"/>
        </w:rPr>
        <w:t>ltr</w:t>
      </w:r>
      <w:proofErr w:type="spellEnd"/>
      <w:r w:rsidRPr="00DE3B68">
        <w:rPr>
          <w:rFonts w:ascii="Andalus" w:hAnsi="Andalus" w:cs="Andalus"/>
        </w:rPr>
        <w:t>`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$Var3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"$Var3"</w:t>
      </w:r>
    </w:p>
    <w:p w:rsidR="005C4D0D" w:rsidRDefault="00D016A7" w:rsidP="005C4D0D">
      <w:pPr>
        <w:pStyle w:val="IntenseQuote"/>
        <w:ind w:left="0"/>
      </w:pPr>
      <w:r>
        <w:t>E</w:t>
      </w:r>
      <w:r w:rsidR="005C4D0D">
        <w:t>g4.sh – Quotes within quotes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proofErr w:type="gramStart"/>
      <w:r w:rsidRPr="00DE3B68">
        <w:rPr>
          <w:rFonts w:ascii="Andalus" w:hAnsi="Andalus" w:cs="Andalus"/>
        </w:rPr>
        <w:t>var</w:t>
      </w:r>
      <w:proofErr w:type="spellEnd"/>
      <w:proofErr w:type="gramEnd"/>
      <w:r w:rsidRPr="00DE3B68">
        <w:rPr>
          <w:rFonts w:ascii="Andalus" w:hAnsi="Andalus" w:cs="Andalus"/>
        </w:rPr>
        <w:t>="String's"; echo $</w:t>
      </w:r>
      <w:proofErr w:type="spellStart"/>
      <w:r w:rsidRPr="00DE3B68">
        <w:rPr>
          <w:rFonts w:ascii="Andalus" w:hAnsi="Andalus" w:cs="Andalus"/>
        </w:rPr>
        <w:t>var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proofErr w:type="gramStart"/>
      <w:r w:rsidRPr="00DE3B68">
        <w:rPr>
          <w:rFonts w:ascii="Andalus" w:hAnsi="Andalus" w:cs="Andalus"/>
        </w:rPr>
        <w:t>var</w:t>
      </w:r>
      <w:proofErr w:type="spellEnd"/>
      <w:proofErr w:type="gramEnd"/>
      <w:r w:rsidRPr="00DE3B68">
        <w:rPr>
          <w:rFonts w:ascii="Andalus" w:hAnsi="Andalus" w:cs="Andalus"/>
        </w:rPr>
        <w:t>='</w:t>
      </w:r>
      <w:proofErr w:type="spellStart"/>
      <w:r w:rsidRPr="00DE3B68">
        <w:rPr>
          <w:rFonts w:ascii="Andalus" w:hAnsi="Andalus" w:cs="Andalus"/>
        </w:rPr>
        <w:t>String"s</w:t>
      </w:r>
      <w:proofErr w:type="spellEnd"/>
      <w:r w:rsidRPr="00DE3B68">
        <w:rPr>
          <w:rFonts w:ascii="Andalus" w:hAnsi="Andalus" w:cs="Andalus"/>
        </w:rPr>
        <w:t>'; echo $</w:t>
      </w:r>
      <w:proofErr w:type="spellStart"/>
      <w:r w:rsidRPr="00DE3B68">
        <w:rPr>
          <w:rFonts w:ascii="Andalus" w:hAnsi="Andalus" w:cs="Andalus"/>
        </w:rPr>
        <w:t>var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proofErr w:type="gramStart"/>
      <w:r w:rsidRPr="00DE3B68">
        <w:rPr>
          <w:rFonts w:ascii="Andalus" w:hAnsi="Andalus" w:cs="Andalus"/>
        </w:rPr>
        <w:t>var</w:t>
      </w:r>
      <w:proofErr w:type="spellEnd"/>
      <w:proofErr w:type="gramEnd"/>
      <w:r w:rsidRPr="00DE3B68">
        <w:rPr>
          <w:rFonts w:ascii="Andalus" w:hAnsi="Andalus" w:cs="Andalus"/>
        </w:rPr>
        <w:t>='String'\''s'; echo $</w:t>
      </w:r>
      <w:proofErr w:type="spellStart"/>
      <w:r w:rsidRPr="00DE3B68">
        <w:rPr>
          <w:rFonts w:ascii="Andalus" w:hAnsi="Andalus" w:cs="Andalus"/>
        </w:rPr>
        <w:t>var</w:t>
      </w:r>
      <w:proofErr w:type="spellEnd"/>
    </w:p>
    <w:p w:rsidR="005C4D0D" w:rsidRDefault="005C4D0D" w:rsidP="005C4D0D">
      <w:pPr>
        <w:pStyle w:val="IntenseQuote"/>
        <w:ind w:left="0"/>
      </w:pPr>
      <w:r>
        <w:t>gg.sh – check syntax error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'he;;o'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r w:rsidRPr="00DE3B68">
        <w:rPr>
          <w:rFonts w:ascii="Andalus" w:hAnsi="Andalus" w:cs="Andalus"/>
        </w:rPr>
        <w:t>Var</w:t>
      </w:r>
      <w:proofErr w:type="spellEnd"/>
      <w:r w:rsidRPr="00DE3B68">
        <w:rPr>
          <w:rFonts w:ascii="Andalus" w:hAnsi="Andalus" w:cs="Andalus"/>
        </w:rPr>
        <w:t xml:space="preserve"> = '</w:t>
      </w:r>
      <w:proofErr w:type="spellStart"/>
      <w:r w:rsidRPr="00DE3B68">
        <w:rPr>
          <w:rFonts w:ascii="Andalus" w:hAnsi="Andalus" w:cs="Andalus"/>
        </w:rPr>
        <w:t>gooD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</w:t>
      </w:r>
      <w:proofErr w:type="spellStart"/>
      <w:r w:rsidRPr="00DE3B68">
        <w:rPr>
          <w:rFonts w:ascii="Andalus" w:hAnsi="Andalus" w:cs="Andalus"/>
        </w:rPr>
        <w:t>Var</w:t>
      </w:r>
      <w:proofErr w:type="spellEnd"/>
    </w:p>
    <w:p w:rsidR="005C4D0D" w:rsidRDefault="005C4D0D" w:rsidP="005C4D0D">
      <w:pPr>
        <w:pStyle w:val="IntenseQuote"/>
        <w:ind w:left="0"/>
      </w:pPr>
      <w:r>
        <w:t xml:space="preserve">eg5.sh – Wild </w:t>
      </w:r>
      <w:proofErr w:type="gramStart"/>
      <w:r>
        <w:t>card ,Special</w:t>
      </w:r>
      <w:proofErr w:type="gramEnd"/>
      <w:r>
        <w:t xml:space="preserve"> characters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`ls *.</w:t>
      </w:r>
      <w:proofErr w:type="spellStart"/>
      <w:r w:rsidRPr="00DE3B68">
        <w:rPr>
          <w:rFonts w:ascii="Andalus" w:hAnsi="Andalus" w:cs="Andalus"/>
        </w:rPr>
        <w:t>sh</w:t>
      </w:r>
      <w:proofErr w:type="spellEnd"/>
      <w:r w:rsidRPr="00DE3B68">
        <w:rPr>
          <w:rFonts w:ascii="Andalus" w:hAnsi="Andalus" w:cs="Andalus"/>
        </w:rPr>
        <w:t>`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`ls file?`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`ls file??`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r w:rsidRPr="00DE3B68">
        <w:rPr>
          <w:rFonts w:ascii="Andalus" w:hAnsi="Andalus" w:cs="Andalus"/>
        </w:rPr>
        <w:t>Var</w:t>
      </w:r>
      <w:proofErr w:type="spellEnd"/>
      <w:r w:rsidRPr="00DE3B68">
        <w:rPr>
          <w:rFonts w:ascii="Andalus" w:hAnsi="Andalus" w:cs="Andalus"/>
        </w:rPr>
        <w:t>='Learn'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${</w:t>
      </w:r>
      <w:proofErr w:type="spellStart"/>
      <w:r w:rsidRPr="00DE3B68">
        <w:rPr>
          <w:rFonts w:ascii="Andalus" w:hAnsi="Andalus" w:cs="Andalus"/>
        </w:rPr>
        <w:t>Var</w:t>
      </w:r>
      <w:proofErr w:type="spellEnd"/>
      <w:r w:rsidRPr="00DE3B68">
        <w:rPr>
          <w:rFonts w:ascii="Andalus" w:hAnsi="Andalus" w:cs="Andalus"/>
        </w:rPr>
        <w:t>}</w:t>
      </w:r>
      <w:proofErr w:type="spellStart"/>
      <w:r w:rsidRPr="00DE3B68">
        <w:rPr>
          <w:rFonts w:ascii="Andalus" w:hAnsi="Andalus" w:cs="Andalus"/>
        </w:rPr>
        <w:t>ing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</w:t>
      </w:r>
      <w:proofErr w:type="spellStart"/>
      <w:r w:rsidRPr="00DE3B68">
        <w:rPr>
          <w:rFonts w:ascii="Andalus" w:hAnsi="Andalus" w:cs="Andalus"/>
        </w:rPr>
        <w:t>Varing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';echo 'raj'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'raj'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$HOME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~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ls</w:t>
      </w:r>
      <w:proofErr w:type="gramEnd"/>
      <w:r w:rsidRPr="00DE3B68">
        <w:rPr>
          <w:rFonts w:ascii="Andalus" w:hAnsi="Andalus" w:cs="Andalus"/>
        </w:rPr>
        <w:t xml:space="preserve"> -l &gt; file3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 xml:space="preserve"># </w:t>
      </w:r>
      <w:proofErr w:type="gramStart"/>
      <w:r w:rsidRPr="00DE3B68">
        <w:rPr>
          <w:rFonts w:ascii="Andalus" w:hAnsi="Andalus" w:cs="Andalus"/>
        </w:rPr>
        <w:t>This</w:t>
      </w:r>
      <w:proofErr w:type="gramEnd"/>
      <w:r w:rsidRPr="00DE3B68">
        <w:rPr>
          <w:rFonts w:ascii="Andalus" w:hAnsi="Andalus" w:cs="Andalus"/>
        </w:rPr>
        <w:t xml:space="preserve"> is a comment</w:t>
      </w:r>
    </w:p>
    <w:p w:rsidR="005C4D0D" w:rsidRDefault="005C4D0D" w:rsidP="005C4D0D">
      <w:pPr>
        <w:pStyle w:val="IntenseQuote"/>
        <w:ind w:left="0"/>
      </w:pPr>
      <w:r>
        <w:t>Eg6.sh- Escape sequence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proofErr w:type="gramStart"/>
      <w:r w:rsidRPr="00DE3B68">
        <w:rPr>
          <w:rFonts w:ascii="Andalus" w:hAnsi="Andalus" w:cs="Andalus"/>
        </w:rPr>
        <w:t>var</w:t>
      </w:r>
      <w:proofErr w:type="spellEnd"/>
      <w:proofErr w:type="gramEnd"/>
      <w:r w:rsidRPr="00DE3B68">
        <w:rPr>
          <w:rFonts w:ascii="Andalus" w:hAnsi="Andalus" w:cs="Andalus"/>
        </w:rPr>
        <w:t>="ST'RIGH\"s"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$</w:t>
      </w:r>
      <w:proofErr w:type="spellStart"/>
      <w:r w:rsidRPr="00DE3B68">
        <w:rPr>
          <w:rFonts w:ascii="Andalus" w:hAnsi="Andalus" w:cs="Andalus"/>
        </w:rPr>
        <w:t>var</w:t>
      </w:r>
      <w:proofErr w:type="spellEnd"/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-e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\</w:t>
      </w:r>
      <w:proofErr w:type="spellStart"/>
      <w:r w:rsidRPr="00DE3B68">
        <w:rPr>
          <w:rFonts w:ascii="Andalus" w:hAnsi="Andalus" w:cs="Andalus"/>
        </w:rPr>
        <w:t>tkumar</w:t>
      </w:r>
      <w:proofErr w:type="spellEnd"/>
      <w:r w:rsidRPr="00DE3B68">
        <w:rPr>
          <w:rFonts w:ascii="Andalus" w:hAnsi="Andalus" w:cs="Andalus"/>
        </w:rPr>
        <w:t>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-e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\</w:t>
      </w:r>
      <w:proofErr w:type="spellStart"/>
      <w:r w:rsidRPr="00DE3B68">
        <w:rPr>
          <w:rFonts w:ascii="Andalus" w:hAnsi="Andalus" w:cs="Andalus"/>
        </w:rPr>
        <w:t>vkumar</w:t>
      </w:r>
      <w:proofErr w:type="spellEnd"/>
      <w:r w:rsidRPr="00DE3B68">
        <w:rPr>
          <w:rFonts w:ascii="Andalus" w:hAnsi="Andalus" w:cs="Andalus"/>
        </w:rPr>
        <w:t>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-e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\</w:t>
      </w:r>
      <w:proofErr w:type="spellStart"/>
      <w:r w:rsidRPr="00DE3B68">
        <w:rPr>
          <w:rFonts w:ascii="Andalus" w:hAnsi="Andalus" w:cs="Andalus"/>
        </w:rPr>
        <w:t>bkumar</w:t>
      </w:r>
      <w:proofErr w:type="spellEnd"/>
      <w:r w:rsidRPr="00DE3B68">
        <w:rPr>
          <w:rFonts w:ascii="Andalus" w:hAnsi="Andalus" w:cs="Andalus"/>
        </w:rPr>
        <w:t>'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echo</w:t>
      </w:r>
      <w:proofErr w:type="gramEnd"/>
      <w:r w:rsidRPr="00DE3B68">
        <w:rPr>
          <w:rFonts w:ascii="Andalus" w:hAnsi="Andalus" w:cs="Andalus"/>
        </w:rPr>
        <w:t xml:space="preserve"> -e '</w:t>
      </w:r>
      <w:proofErr w:type="spellStart"/>
      <w:r w:rsidRPr="00DE3B68">
        <w:rPr>
          <w:rFonts w:ascii="Andalus" w:hAnsi="Andalus" w:cs="Andalus"/>
        </w:rPr>
        <w:t>ravi</w:t>
      </w:r>
      <w:proofErr w:type="spellEnd"/>
      <w:r w:rsidRPr="00DE3B68">
        <w:rPr>
          <w:rFonts w:ascii="Andalus" w:hAnsi="Andalus" w:cs="Andalus"/>
        </w:rPr>
        <w:t>\</w:t>
      </w:r>
      <w:proofErr w:type="spellStart"/>
      <w:r w:rsidRPr="00DE3B68">
        <w:rPr>
          <w:rFonts w:ascii="Andalus" w:hAnsi="Andalus" w:cs="Andalus"/>
        </w:rPr>
        <w:t>nkumar</w:t>
      </w:r>
      <w:proofErr w:type="spellEnd"/>
      <w:r w:rsidRPr="00DE3B68">
        <w:rPr>
          <w:rFonts w:ascii="Andalus" w:hAnsi="Andalus" w:cs="Andalus"/>
        </w:rPr>
        <w:t>'</w:t>
      </w:r>
    </w:p>
    <w:p w:rsidR="005C4D0D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4D0D" w:rsidRDefault="005C4D0D" w:rsidP="005C4D0D">
      <w:pPr>
        <w:pStyle w:val="IntenseQuote"/>
        <w:ind w:left="0"/>
      </w:pPr>
      <w:proofErr w:type="gramStart"/>
      <w:r>
        <w:t>eg7.sh-</w:t>
      </w:r>
      <w:proofErr w:type="gramEnd"/>
      <w:r>
        <w:t xml:space="preserve"> Here document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spellStart"/>
      <w:proofErr w:type="gramStart"/>
      <w:r w:rsidRPr="00DE3B68">
        <w:rPr>
          <w:rFonts w:ascii="Andalus" w:hAnsi="Andalus" w:cs="Andalus"/>
        </w:rPr>
        <w:t>ver</w:t>
      </w:r>
      <w:proofErr w:type="spellEnd"/>
      <w:r w:rsidRPr="00DE3B68">
        <w:rPr>
          <w:rFonts w:ascii="Andalus" w:hAnsi="Andalus" w:cs="Andalus"/>
        </w:rPr>
        <w:t>=</w:t>
      </w:r>
      <w:proofErr w:type="gramEnd"/>
      <w:r w:rsidRPr="00DE3B68">
        <w:rPr>
          <w:rFonts w:ascii="Andalus" w:hAnsi="Andalus" w:cs="Andalus"/>
        </w:rPr>
        <w:t>1.2.3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proofErr w:type="gramStart"/>
      <w:r w:rsidRPr="00DE3B68">
        <w:rPr>
          <w:rFonts w:ascii="Andalus" w:hAnsi="Andalus" w:cs="Andalus"/>
        </w:rPr>
        <w:t>cat</w:t>
      </w:r>
      <w:proofErr w:type="gramEnd"/>
      <w:r w:rsidRPr="00DE3B68">
        <w:rPr>
          <w:rFonts w:ascii="Andalus" w:hAnsi="Andalus" w:cs="Andalus"/>
        </w:rPr>
        <w:t xml:space="preserve"> &lt;&lt;END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$0 (version $</w:t>
      </w:r>
      <w:proofErr w:type="spellStart"/>
      <w:r w:rsidRPr="00DE3B68">
        <w:rPr>
          <w:rFonts w:ascii="Andalus" w:hAnsi="Andalus" w:cs="Andalus"/>
        </w:rPr>
        <w:t>ver</w:t>
      </w:r>
      <w:proofErr w:type="spellEnd"/>
      <w:r w:rsidRPr="00DE3B68">
        <w:rPr>
          <w:rFonts w:ascii="Andalus" w:hAnsi="Andalus" w:cs="Andalus"/>
        </w:rPr>
        <w:t>)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Usage: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$0 &lt;</w:t>
      </w:r>
      <w:proofErr w:type="spellStart"/>
      <w:r w:rsidRPr="00DE3B68">
        <w:rPr>
          <w:rFonts w:ascii="Andalus" w:hAnsi="Andalus" w:cs="Andalus"/>
        </w:rPr>
        <w:t>start|stop|status</w:t>
      </w:r>
      <w:proofErr w:type="spellEnd"/>
      <w:r w:rsidRPr="00DE3B68">
        <w:rPr>
          <w:rFonts w:ascii="Andalus" w:hAnsi="Andalus" w:cs="Andalus"/>
        </w:rPr>
        <w:t>&gt;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*.*</w:t>
      </w:r>
    </w:p>
    <w:p w:rsidR="005C4D0D" w:rsidRPr="00DE3B68" w:rsidRDefault="005C4D0D" w:rsidP="005C4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dalus" w:hAnsi="Andalus" w:cs="Andalus"/>
        </w:rPr>
      </w:pPr>
      <w:r w:rsidRPr="00DE3B68">
        <w:rPr>
          <w:rFonts w:ascii="Andalus" w:hAnsi="Andalus" w:cs="Andalus"/>
        </w:rPr>
        <w:t>END</w:t>
      </w:r>
    </w:p>
    <w:p w:rsidR="001C50B0" w:rsidRDefault="001C50B0" w:rsidP="003F63BD"/>
    <w:p w:rsidR="00DF0701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RIO_03_Variables</w:t>
      </w:r>
    </w:p>
    <w:p w:rsidR="001C50B0" w:rsidRDefault="001C50B0" w:rsidP="001C50B0">
      <w:pPr>
        <w:pStyle w:val="IntenseQuote"/>
        <w:ind w:left="0"/>
      </w:pPr>
      <w:r>
        <w:t>Environment Variables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Display lists directories the shell searches, for the commands.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User's home directory to store files.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TERM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Set terminal emulator being used by UNIX.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PS1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Display shell prompt in the Bourne shell and variants.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Path to user's mailbox.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TEMP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Path to where processes can store temporary files.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JAVA_HOME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Sun (now Oracle) JDK path.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ORACLE_HOME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Oracle database installation path.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TZ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476DD6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settings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Path to the current directory.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HISTFILE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 The name of the file in which command history is saved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HISTFILESIZE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-The maximum number of lines contained in the history file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HOSTNAME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-The system's host name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LD_LIBRARY_PATH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-It is a colon-separated set of directories where libraries should be searched for.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-Current logged in user's name.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DISPLAY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-Network name of the X11 display to connect to, if available.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SHELL 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>-The current shell.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TERMCAP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Database entry of the terminal escape codes to perform various terminal functions.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OSTYPE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Type of operating system.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MACHTYPE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The CPU architecture that the system is running on.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EDITOR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The user's preferred text editor.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PAGER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The user's preferred text pager.</w:t>
      </w:r>
    </w:p>
    <w:p w:rsidR="001C50B0" w:rsidRPr="00476DD6" w:rsidRDefault="001C50B0" w:rsidP="001C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DD6">
        <w:rPr>
          <w:rFonts w:ascii="Times New Roman" w:eastAsia="Times New Roman" w:hAnsi="Times New Roman" w:cs="Times New Roman"/>
          <w:b/>
          <w:bCs/>
          <w:sz w:val="24"/>
          <w:szCs w:val="24"/>
        </w:rPr>
        <w:t>MANPATH</w:t>
      </w:r>
      <w:r w:rsidRPr="00476DD6">
        <w:rPr>
          <w:rFonts w:ascii="Times New Roman" w:eastAsia="Times New Roman" w:hAnsi="Times New Roman" w:cs="Times New Roman"/>
          <w:sz w:val="24"/>
          <w:szCs w:val="24"/>
        </w:rPr>
        <w:t xml:space="preserve"> - Colon separated list of directories to search for manual pages.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t>###############################################</w:t>
      </w:r>
    </w:p>
    <w:p w:rsidR="001C50B0" w:rsidRDefault="001C50B0" w:rsidP="001C50B0">
      <w:pPr>
        <w:pStyle w:val="IntenseQuote"/>
        <w:ind w:left="0"/>
      </w:pPr>
      <w:r>
        <w:t>eg1.sh - Assignment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t>###############################################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a=111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"The value of \"a\" is $a."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a=16+5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"The value of \"a\" is now $a."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b=16+5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"The value of \"b\" is now $b."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-n "Values of \"a\" in the loop are: 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a in 7 8 9 11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-n "$a 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-n "Enter \"a\" 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 a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"The value of \"a\" is now $a."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eg2.sh - </w:t>
      </w:r>
      <w:proofErr w:type="spellStart"/>
      <w:r>
        <w:t>readonly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 -r var1=1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"var1 = $var1"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var1+=1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 eg3.sh - typeset and declare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 -</w:t>
      </w:r>
      <w:proofErr w:type="spellStart"/>
      <w:r>
        <w:t>i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>=3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</w:t>
      </w:r>
      <w:proofErr w:type="spellStart"/>
      <w:r>
        <w:t>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>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</w:t>
      </w:r>
      <w:proofErr w:type="spellEnd"/>
      <w:r>
        <w:t>=three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</w:t>
      </w:r>
      <w:proofErr w:type="spellStart"/>
      <w:r>
        <w:t>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>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n=6/3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"n = $n"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 -</w:t>
      </w:r>
      <w:proofErr w:type="spellStart"/>
      <w:r>
        <w:t>i</w:t>
      </w:r>
      <w:proofErr w:type="spellEnd"/>
      <w:r>
        <w:t xml:space="preserve"> n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n=6/3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"n = $n"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typeset -u var2=</w:t>
      </w:r>
      <w:proofErr w:type="spellStart"/>
      <w:r>
        <w:t>ravi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$var2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eg4.sh - </w:t>
      </w:r>
      <w:proofErr w:type="spellStart"/>
      <w:r>
        <w:t>substituion</w:t>
      </w:r>
      <w:proofErr w:type="spellEnd"/>
      <w:r>
        <w:t xml:space="preserve"> and unset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A=2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B=5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C1=$A+$B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$C1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a=2334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"a += 1"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"a = $a 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b=${a/23/BB}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"b = $b"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 -</w:t>
      </w:r>
      <w:proofErr w:type="spellStart"/>
      <w:r>
        <w:t>i</w:t>
      </w:r>
      <w:proofErr w:type="spellEnd"/>
      <w:r>
        <w:t xml:space="preserve"> b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"b = $b"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"b += 1"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"b = $b"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c=BB34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"c = $c"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d=${c/BB/23}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"d = $d"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"d += 1"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"d = $d"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var4=10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$var4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unset var4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$var4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eg5.sh - </w:t>
      </w:r>
      <w:proofErr w:type="spellStart"/>
      <w:r>
        <w:t>envor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cls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$PATH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env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 eg6.sh - special variables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'$0=' "$0"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'$$=' "$$"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'$?=' "$?"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cls</w:t>
      </w:r>
      <w:proofErr w:type="spellEnd"/>
      <w:r>
        <w:t xml:space="preserve"> &amp;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'$!=' "$!"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>=</w:t>
      </w:r>
      <w:proofErr w:type="spellStart"/>
      <w:r>
        <w:t>ravi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</w:t>
      </w:r>
      <w:proofErr w:type="spellStart"/>
      <w:r>
        <w:t>var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'${#</w:t>
      </w:r>
      <w:proofErr w:type="spellStart"/>
      <w:r>
        <w:t>var</w:t>
      </w:r>
      <w:proofErr w:type="spellEnd"/>
      <w:r>
        <w:t>}=' "${#</w:t>
      </w:r>
      <w:proofErr w:type="spellStart"/>
      <w:r>
        <w:t>var</w:t>
      </w:r>
      <w:proofErr w:type="spellEnd"/>
      <w:r>
        <w:t>}"</w:t>
      </w:r>
    </w:p>
    <w:p w:rsidR="001C50B0" w:rsidRDefault="001C50B0" w:rsidP="001C50B0">
      <w:pPr>
        <w:pStyle w:val="ListParagraph"/>
        <w:numPr>
          <w:ilvl w:val="0"/>
          <w:numId w:val="1"/>
        </w:numPr>
      </w:pP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eg7.sh - </w:t>
      </w:r>
      <w:proofErr w:type="spellStart"/>
      <w:r>
        <w:t>arithmatic</w:t>
      </w:r>
      <w:proofErr w:type="spellEnd"/>
      <w:r>
        <w:t xml:space="preserve"> &amp; string operations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a=10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b=34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c=$a+$b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'$c=' $c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d=$(($a+$b))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'$d=' $d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e=`expr $a + $b`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'$e=' $e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eg8.sh - </w:t>
      </w:r>
      <w:proofErr w:type="spellStart"/>
      <w:r>
        <w:t>eval</w:t>
      </w:r>
      <w:proofErr w:type="spellEnd"/>
      <w:r>
        <w:t xml:space="preserve"> statement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a=10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b=20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c=$(($a+$b))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echo $c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d=`expr $a + $b`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echo $d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e=`expr $a \* $b`</w:t>
      </w:r>
    </w:p>
    <w:p w:rsidR="001C50B0" w:rsidRDefault="001C50B0" w:rsidP="00FC4EC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echo $e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>eg9.sh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>=</w:t>
      </w:r>
      <w:proofErr w:type="spellStart"/>
      <w:r>
        <w:t>abcdev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var?XYZ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#echo ${var1?XYZ}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var</w:t>
      </w:r>
      <w:proofErr w:type="spellEnd"/>
      <w:r>
        <w:t>-XYZ}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${var1-XYZ}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var+XYZ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${var1+XYZ}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${var1=</w:t>
      </w:r>
      <w:proofErr w:type="spellStart"/>
      <w:r>
        <w:t>xYZ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${var1-XZZ}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fund()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$1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$2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 c=$1+$2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$c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source /root/ravi/day2/scrp1.sh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fund 10 20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$?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>eg10.sh - variable sub string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>=</w:t>
      </w:r>
      <w:proofErr w:type="spellStart"/>
      <w:r>
        <w:t>ravikumar</w:t>
      </w:r>
      <w:proofErr w:type="spellEnd"/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${var:1}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var</w:t>
      </w:r>
      <w:proofErr w:type="spellEnd"/>
      <w:r>
        <w:t>/vi/</w:t>
      </w:r>
      <w:proofErr w:type="spellStart"/>
      <w:r>
        <w:t>mya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Default="001C50B0" w:rsidP="001C50B0">
      <w:pPr>
        <w:pStyle w:val="IntenseQuote"/>
        <w:ind w:left="0"/>
      </w:pPr>
      <w:r>
        <w:t xml:space="preserve">eg11.sh - </w:t>
      </w:r>
      <w:proofErr w:type="spellStart"/>
      <w:r>
        <w:t>existance</w:t>
      </w:r>
      <w:proofErr w:type="spellEnd"/>
      <w:r>
        <w:t xml:space="preserve"> example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a='</w:t>
      </w:r>
      <w:proofErr w:type="spellStart"/>
      <w:r>
        <w:t>chetan</w:t>
      </w:r>
      <w:proofErr w:type="spellEnd"/>
      <w:r>
        <w:t>'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a?mone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b?mone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${a-</w:t>
      </w:r>
      <w:proofErr w:type="spellStart"/>
      <w:r>
        <w:t>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${b-</w:t>
      </w:r>
      <w:proofErr w:type="spellStart"/>
      <w:r>
        <w:t>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a+mone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</w:t>
      </w:r>
      <w:proofErr w:type="spellStart"/>
      <w:r>
        <w:t>b+mone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${a=</w:t>
      </w:r>
      <w:proofErr w:type="spellStart"/>
      <w:r>
        <w:t>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${b=</w:t>
      </w:r>
      <w:proofErr w:type="spellStart"/>
      <w:r>
        <w:t>mone</w:t>
      </w:r>
      <w:proofErr w:type="spellEnd"/>
      <w:r>
        <w:t>}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</w:t>
      </w:r>
    </w:p>
    <w:p w:rsidR="001C50B0" w:rsidRDefault="001C50B0" w:rsidP="001C50B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$b</w:t>
      </w:r>
    </w:p>
    <w:p w:rsidR="001C50B0" w:rsidRDefault="001C50B0" w:rsidP="001C50B0">
      <w:pPr>
        <w:pStyle w:val="ListParagraph"/>
        <w:numPr>
          <w:ilvl w:val="0"/>
          <w:numId w:val="1"/>
        </w:numPr>
      </w:pPr>
      <w:r>
        <w:br w:type="page"/>
      </w:r>
    </w:p>
    <w:p w:rsidR="001C50B0" w:rsidRPr="001C50B0" w:rsidRDefault="001C50B0" w:rsidP="001C50B0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RIO_04_Functions</w:t>
      </w:r>
    </w:p>
    <w:p w:rsidR="00FC4EC6" w:rsidRDefault="00FC4EC6" w:rsidP="00F12FC3">
      <w:pPr>
        <w:pStyle w:val="IntenseQuote"/>
        <w:ind w:left="0"/>
      </w:pPr>
      <w:r>
        <w:t>eg.12.sh - functions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</w:t>
      </w:r>
      <w:proofErr w:type="spellStart"/>
      <w:r>
        <w:t>THis</w:t>
      </w:r>
      <w:proofErr w:type="spellEnd"/>
      <w:r>
        <w:t xml:space="preserve"> is a fun function'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fu1()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'This is fu1'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fu1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</w:t>
      </w:r>
      <w:proofErr w:type="gramEnd"/>
    </w:p>
    <w:p w:rsidR="00FC4EC6" w:rsidRDefault="00FC4EC6" w:rsidP="00FC4EC6">
      <w:r>
        <w:br w:type="page"/>
      </w:r>
    </w:p>
    <w:p w:rsidR="00FC4EC6" w:rsidRDefault="00FC4EC6" w:rsidP="00F12FC3">
      <w:pPr>
        <w:pStyle w:val="IntenseQuote"/>
        <w:ind w:left="0"/>
      </w:pPr>
      <w:proofErr w:type="gramStart"/>
      <w:r>
        <w:t>eg13.sh-function</w:t>
      </w:r>
      <w:proofErr w:type="gramEnd"/>
      <w:r>
        <w:t xml:space="preserve"> with </w:t>
      </w:r>
      <w:proofErr w:type="spellStart"/>
      <w:r>
        <w:t>arg</w:t>
      </w:r>
      <w:proofErr w:type="spellEnd"/>
      <w:r>
        <w:t xml:space="preserve"> and </w:t>
      </w:r>
      <w:proofErr w:type="spellStart"/>
      <w:r>
        <w:t>retrun</w:t>
      </w:r>
      <w:proofErr w:type="spellEnd"/>
      <w:r>
        <w:t xml:space="preserve"> value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$1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 xml:space="preserve"> 12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funa</w:t>
      </w:r>
      <w:proofErr w:type="spellEnd"/>
      <w:r>
        <w:t>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</w:t>
      </w:r>
      <w:proofErr w:type="gramEnd"/>
      <w:r>
        <w:t xml:space="preserve"> 13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func</w:t>
      </w:r>
      <w:proofErr w:type="spellEnd"/>
      <w:proofErr w:type="gramEnd"/>
      <w:r>
        <w:t xml:space="preserve"> 10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$?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funa</w:t>
      </w:r>
      <w:proofErr w:type="spellEnd"/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'Hai'</w:t>
      </w:r>
    </w:p>
    <w:p w:rsidR="00FC4EC6" w:rsidRPr="00F12FC3" w:rsidRDefault="00FC4EC6" w:rsidP="00F12FC3">
      <w:pPr>
        <w:pStyle w:val="IntenseQuote"/>
        <w:ind w:left="0"/>
      </w:pPr>
      <w:r w:rsidRPr="00F12FC3">
        <w:t>scrp1.sh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fund()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$1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$2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let</w:t>
      </w:r>
      <w:proofErr w:type="gramEnd"/>
      <w:r>
        <w:t xml:space="preserve"> c=$1+$2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 xml:space="preserve"> $c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Pr="00F12FC3" w:rsidRDefault="00FC4EC6" w:rsidP="00F12FC3">
      <w:pPr>
        <w:pStyle w:val="IntenseQuote"/>
        <w:ind w:left="0"/>
      </w:pPr>
      <w:r w:rsidRPr="00F12FC3">
        <w:t>Scrp2.sh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source</w:t>
      </w:r>
      <w:proofErr w:type="gramEnd"/>
      <w:r>
        <w:t xml:space="preserve"> /root/ravi/basic/day2/scrp1.sh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fund</w:t>
      </w:r>
      <w:proofErr w:type="gramEnd"/>
      <w:r>
        <w:t xml:space="preserve"> 10 20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$?</w:t>
      </w:r>
    </w:p>
    <w:p w:rsidR="00FC4EC6" w:rsidRDefault="00FC4EC6" w:rsidP="00FC4EC6"/>
    <w:p w:rsidR="00FC4EC6" w:rsidRDefault="00FC4EC6" w:rsidP="00FC4EC6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  <w:br w:type="page"/>
      </w:r>
    </w:p>
    <w:p w:rsidR="00FC4EC6" w:rsidRPr="00F12FC3" w:rsidRDefault="00FC4EC6" w:rsidP="00F12FC3">
      <w:pPr>
        <w:pStyle w:val="IntenseQuote"/>
        <w:ind w:left="0"/>
      </w:pPr>
      <w:r w:rsidRPr="00F12FC3">
        <w:t>eg14.sh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bb()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</w:t>
      </w:r>
      <w:proofErr w:type="spellStart"/>
      <w:r>
        <w:t>yoou</w:t>
      </w:r>
      <w:proofErr w:type="spellEnd"/>
      <w:r>
        <w:t xml:space="preserve"> are in </w:t>
      </w:r>
      <w:proofErr w:type="spellStart"/>
      <w:r>
        <w:t>bbhai</w:t>
      </w:r>
      <w:proofErr w:type="spellEnd"/>
      <w:r>
        <w:t>'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cc()</w:t>
      </w:r>
      <w:proofErr w:type="gram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'you are in cc'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a=$1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eval</w:t>
      </w:r>
      <w:proofErr w:type="spellEnd"/>
      <w:proofErr w:type="gramEnd"/>
      <w:r>
        <w:t xml:space="preserve"> $a</w:t>
      </w:r>
    </w:p>
    <w:p w:rsidR="00FC4EC6" w:rsidRDefault="00FC4EC6" w:rsidP="00F12FC3">
      <w:pPr>
        <w:pStyle w:val="IntenseQuote"/>
        <w:ind w:left="0"/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proofErr w:type="gramStart"/>
      <w:r w:rsidRPr="00F12FC3">
        <w:t>bash</w:t>
      </w:r>
      <w:proofErr w:type="gramEnd"/>
      <w:r w:rsidRPr="00F12FC3">
        <w:t xml:space="preserve"> eg14.sh bb or bash eg14.sh cc</w:t>
      </w: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:rsidR="00FC4EC6" w:rsidRPr="00F12FC3" w:rsidRDefault="00FC4EC6" w:rsidP="00F12FC3">
      <w:pPr>
        <w:pStyle w:val="IntenseQuote"/>
        <w:ind w:left="0"/>
      </w:pPr>
      <w:r w:rsidRPr="00F12FC3">
        <w:t>eg15.sh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r>
        <w:t>=</w:t>
      </w:r>
      <w:proofErr w:type="gramEnd"/>
      <w:r>
        <w:t>1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>=$(($var+1))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>=$(($var+1))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4EC6" w:rsidRDefault="00FC4EC6" w:rsidP="00FC4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</w:t>
      </w:r>
      <w:proofErr w:type="spellStart"/>
      <w:r>
        <w:t>var</w:t>
      </w:r>
      <w:proofErr w:type="spellEnd"/>
    </w:p>
    <w:p w:rsidR="00FC4EC6" w:rsidRPr="00FC4EC6" w:rsidRDefault="00FC4EC6" w:rsidP="00FC4EC6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RIO_05_Control Structures and Loops</w:t>
      </w:r>
    </w:p>
    <w:p w:rsidR="00670A13" w:rsidRDefault="00670A13" w:rsidP="00670A13">
      <w:pPr>
        <w:pStyle w:val="IntenseQuote"/>
        <w:ind w:left="0"/>
      </w:pPr>
      <w:r>
        <w:t>eg1.sh - if statement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a=$1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b=$2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$a == $b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'a is equal to b'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 $b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'a is greater than b'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else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'b is greater than or equal to  a'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$a == $b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echo</w:t>
      </w:r>
      <w:proofErr w:type="gramEnd"/>
      <w:r>
        <w:t xml:space="preserve"> 'a is equal </w:t>
      </w:r>
      <w:proofErr w:type="spellStart"/>
      <w:r>
        <w:t>tO</w:t>
      </w:r>
      <w:proofErr w:type="spellEnd"/>
      <w:r>
        <w:t xml:space="preserve"> than b'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elif</w:t>
      </w:r>
      <w:proofErr w:type="spellEnd"/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$b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echo</w:t>
      </w:r>
      <w:proofErr w:type="gramEnd"/>
      <w:r>
        <w:t xml:space="preserve"> 'a is less than b'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else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echo</w:t>
      </w:r>
      <w:proofErr w:type="gramEnd"/>
      <w:r>
        <w:t xml:space="preserve"> 'b is less than a'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$b ] &amp;&amp; [ $a -</w:t>
      </w:r>
      <w:proofErr w:type="spellStart"/>
      <w:r>
        <w:t>gt</w:t>
      </w:r>
      <w:proofErr w:type="spellEnd"/>
      <w:r>
        <w:t xml:space="preserve"> 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'OK'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$b ] || [ $a -</w:t>
      </w:r>
      <w:proofErr w:type="spellStart"/>
      <w:r>
        <w:t>gt</w:t>
      </w:r>
      <w:proofErr w:type="spellEnd"/>
      <w:r>
        <w:t xml:space="preserve"> 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'NOT OK'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: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'always true'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r>
        <w:br w:type="page"/>
      </w:r>
    </w:p>
    <w:p w:rsidR="00670A13" w:rsidRDefault="00670A13" w:rsidP="00670A13">
      <w:pPr>
        <w:pStyle w:val="IntenseQuote"/>
        <w:ind w:left="0"/>
      </w:pPr>
      <w:r>
        <w:t>eg2.sh - expressions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str1=""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str2=$1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str3=$2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-z $str1 ]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echo</w:t>
      </w:r>
      <w:proofErr w:type="gramEnd"/>
      <w:r>
        <w:t xml:space="preserve"> 'str1 is zero length'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-n $str2 ]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'str2 is not zero length'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$str3 == $str2 ]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'str3 = str2'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$str3 != $str2 ]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'str3 NOT= str2'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Style w:val="IntenseQuote"/>
        <w:ind w:left="0"/>
      </w:pPr>
      <w:r>
        <w:t xml:space="preserve"> </w:t>
      </w:r>
      <w:proofErr w:type="gramStart"/>
      <w:r>
        <w:t>eg3.sh</w:t>
      </w:r>
      <w:proofErr w:type="gramEnd"/>
      <w:r>
        <w:t xml:space="preserve"> test file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-f $1 ]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'it is a file'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-d $1 ]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'it is a directory'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[ -r $1 ]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'it is readable file'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</w:p>
    <w:p w:rsidR="00670A13" w:rsidRDefault="00670A13" w:rsidP="00670A13">
      <w:pPr>
        <w:pStyle w:val="IntenseQuote"/>
        <w:ind w:left="0"/>
      </w:pPr>
      <w:r>
        <w:t>eg4.sh - case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grade</w:t>
      </w:r>
      <w:proofErr w:type="gramEnd"/>
      <w:r>
        <w:t>=$1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case</w:t>
      </w:r>
      <w:proofErr w:type="gramEnd"/>
      <w:r>
        <w:t xml:space="preserve"> $grade in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gramStart"/>
      <w:r>
        <w:t>first</w:t>
      </w:r>
      <w:proofErr w:type="gramEnd"/>
      <w:r>
        <w:t xml:space="preserve"> class')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"70% or above";;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gramStart"/>
      <w:r>
        <w:t>second</w:t>
      </w:r>
      <w:proofErr w:type="gramEnd"/>
      <w:r>
        <w:t xml:space="preserve"> class')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"between 50% to 70%";;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gramStart"/>
      <w:r>
        <w:t>third</w:t>
      </w:r>
      <w:proofErr w:type="gramEnd"/>
      <w:r>
        <w:t xml:space="preserve"> </w:t>
      </w:r>
      <w:proofErr w:type="spellStart"/>
      <w:r>
        <w:t>clss</w:t>
      </w:r>
      <w:proofErr w:type="spellEnd"/>
      <w:r>
        <w:t>')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"between 30% to 50%";;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"failed";;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esac</w:t>
      </w:r>
      <w:proofErr w:type="spellEnd"/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</w:p>
    <w:p w:rsidR="00670A13" w:rsidRDefault="00670A13" w:rsidP="00670A13">
      <w:pPr>
        <w:pStyle w:val="IntenseQuote"/>
        <w:ind w:left="0"/>
      </w:pPr>
      <w:r>
        <w:t>eg5.sh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</w:t>
      </w:r>
      <w:proofErr w:type="gramEnd"/>
      <w:r>
        <w:t xml:space="preserve"> a in *.</w:t>
      </w:r>
      <w:proofErr w:type="spellStart"/>
      <w:r>
        <w:t>sh</w:t>
      </w:r>
      <w:proofErr w:type="spell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cat</w:t>
      </w:r>
      <w:proofErr w:type="gramEnd"/>
      <w:r>
        <w:t xml:space="preserve">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</w:p>
    <w:p w:rsidR="00670A13" w:rsidRDefault="00670A13" w:rsidP="00670A13">
      <w:pPr>
        <w:pStyle w:val="IntenseQuote"/>
        <w:ind w:left="0"/>
      </w:pPr>
      <w:r>
        <w:t>eg6.sh - while/until loop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a=10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'$a='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a=$(($a - 1))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until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10 ]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'$a='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a=$(($a + 1))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r>
        <w:br w:type="page"/>
      </w:r>
    </w:p>
    <w:p w:rsidR="00670A13" w:rsidRDefault="00670A13" w:rsidP="00670A13">
      <w:pPr>
        <w:pStyle w:val="IntenseQuote"/>
        <w:ind w:left="0"/>
      </w:pPr>
      <w:r>
        <w:t>eg6.sh - Break / Continue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a=10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'$a='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5 ]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a=$(($a - 1))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until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10 ]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a=$(($a + 1))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[ $a -</w:t>
      </w:r>
      <w:proofErr w:type="spellStart"/>
      <w:r>
        <w:t>lt</w:t>
      </w:r>
      <w:proofErr w:type="spellEnd"/>
      <w:r>
        <w:t xml:space="preserve"> 7 ]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then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continue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fi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echo</w:t>
      </w:r>
      <w:proofErr w:type="gramEnd"/>
      <w:r>
        <w:t xml:space="preserve"> '$a='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  <w:r>
        <w:br w:type="page"/>
      </w:r>
    </w:p>
    <w:p w:rsidR="00670A13" w:rsidRDefault="00670A13" w:rsidP="00670A13">
      <w:pPr>
        <w:pStyle w:val="IntenseQuote"/>
        <w:ind w:left="0"/>
      </w:pPr>
      <w:r>
        <w:t xml:space="preserve"> eg8.sh - select option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medals</w:t>
      </w:r>
      <w:proofErr w:type="gramEnd"/>
      <w:r>
        <w:t>="gold silver bronze"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select</w:t>
      </w:r>
      <w:proofErr w:type="gramEnd"/>
      <w:r>
        <w:t xml:space="preserve"> medal in $medals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$medal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Pr="00670A13" w:rsidRDefault="00670A13" w:rsidP="00670A13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RIO_06_Parameter Passing</w:t>
      </w:r>
    </w:p>
    <w:p w:rsidR="00670A13" w:rsidRDefault="00670A13" w:rsidP="00670A13">
      <w:pPr>
        <w:pStyle w:val="IntenseQuote"/>
        <w:ind w:left="0"/>
      </w:pPr>
      <w:proofErr w:type="gramStart"/>
      <w:r>
        <w:t>eg9.sh-</w:t>
      </w:r>
      <w:proofErr w:type="gramEnd"/>
      <w:r>
        <w:t xml:space="preserve"> </w:t>
      </w:r>
      <w:proofErr w:type="spellStart"/>
      <w:r>
        <w:t>Passsing</w:t>
      </w:r>
      <w:proofErr w:type="spellEnd"/>
      <w:r>
        <w:t xml:space="preserve"> Arguments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'You have passed' $# 'arguments'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'Calling module:' $0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</w:t>
      </w:r>
      <w:proofErr w:type="gramEnd"/>
      <w:r>
        <w:t xml:space="preserve"> a in $*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echo</w:t>
      </w:r>
      <w:proofErr w:type="gramEnd"/>
      <w:r>
        <w:t xml:space="preserve"> $a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r>
        <w:br w:type="page"/>
      </w:r>
    </w:p>
    <w:p w:rsidR="00670A13" w:rsidRDefault="00670A13" w:rsidP="00670A13">
      <w:pPr>
        <w:pStyle w:val="IntenseQuote"/>
        <w:ind w:left="0"/>
      </w:pPr>
      <w:r>
        <w:t>eg10.sh - Using Shift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a=$#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0 ]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$1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a=$(($a - 1))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shift</w:t>
      </w:r>
      <w:proofErr w:type="gram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done</w:t>
      </w:r>
      <w:proofErr w:type="gramEnd"/>
    </w:p>
    <w:p w:rsidR="00670A13" w:rsidRDefault="00670A13" w:rsidP="00670A13">
      <w:r>
        <w:br w:type="page"/>
      </w:r>
    </w:p>
    <w:p w:rsidR="00670A13" w:rsidRDefault="00670A13" w:rsidP="00670A13">
      <w:pPr>
        <w:pStyle w:val="IntenseQuote"/>
        <w:ind w:left="0"/>
      </w:pPr>
      <w:r>
        <w:t>eg11.sh - Accept user input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read</w:t>
      </w:r>
      <w:proofErr w:type="gramEnd"/>
      <w:r>
        <w:t xml:space="preserve"> -p "Enter your age and </w:t>
      </w:r>
      <w:proofErr w:type="spellStart"/>
      <w:r>
        <w:t>gendar</w:t>
      </w:r>
      <w:proofErr w:type="spellEnd"/>
      <w:r>
        <w:t xml:space="preserve"> :" age </w:t>
      </w:r>
      <w:proofErr w:type="spellStart"/>
      <w:r>
        <w:t>gendar</w:t>
      </w:r>
      <w:proofErr w:type="spellEnd"/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'Age=' $age</w:t>
      </w:r>
    </w:p>
    <w:p w:rsidR="00670A13" w:rsidRDefault="00670A13" w:rsidP="0067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echo</w:t>
      </w:r>
      <w:proofErr w:type="gramEnd"/>
      <w:r>
        <w:t xml:space="preserve"> '</w:t>
      </w:r>
      <w:proofErr w:type="spellStart"/>
      <w:r>
        <w:t>Gendar</w:t>
      </w:r>
      <w:proofErr w:type="spellEnd"/>
      <w:r>
        <w:t>=' $</w:t>
      </w:r>
      <w:proofErr w:type="spellStart"/>
      <w:r>
        <w:t>gendar</w:t>
      </w:r>
      <w:proofErr w:type="spellEnd"/>
    </w:p>
    <w:p w:rsidR="00670A13" w:rsidRDefault="00670A13" w:rsidP="00670A13"/>
    <w:p w:rsidR="00670A13" w:rsidRPr="00670A13" w:rsidRDefault="00670A13" w:rsidP="00670A13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RIO_07_Redirection and Pipes</w:t>
      </w:r>
    </w:p>
    <w:p w:rsidR="00670A13" w:rsidRDefault="00670A13" w:rsidP="00F12FC3">
      <w:pPr>
        <w:pStyle w:val="IntenseQuote"/>
        <w:ind w:left="0"/>
      </w:pPr>
      <w:r>
        <w:t xml:space="preserve"> eg1.sh - Redirection</w:t>
      </w:r>
    </w:p>
    <w:p w:rsidR="00670A13" w:rsidRDefault="00670A13" w:rsidP="00670A13">
      <w:proofErr w:type="spellStart"/>
      <w:r>
        <w:t>i</w:t>
      </w:r>
      <w:proofErr w:type="spellEnd"/>
      <w:r>
        <w:t>=1</w:t>
      </w:r>
    </w:p>
    <w:p w:rsidR="00670A13" w:rsidRDefault="00670A13" w:rsidP="00670A13">
      <w:proofErr w:type="gramStart"/>
      <w:r>
        <w:t>while</w:t>
      </w:r>
      <w:proofErr w:type="gramEnd"/>
      <w:r>
        <w:t xml:space="preserve"> true</w:t>
      </w:r>
    </w:p>
    <w:p w:rsidR="00670A13" w:rsidRDefault="00670A13" w:rsidP="00670A13">
      <w:proofErr w:type="gramStart"/>
      <w:r>
        <w:t>do</w:t>
      </w:r>
      <w:proofErr w:type="gramEnd"/>
    </w:p>
    <w:p w:rsidR="00670A13" w:rsidRDefault="00670A13" w:rsidP="00670A13">
      <w:r>
        <w:t xml:space="preserve">        </w:t>
      </w:r>
      <w:proofErr w:type="gramStart"/>
      <w:r>
        <w:t>read</w:t>
      </w:r>
      <w:proofErr w:type="gramEnd"/>
      <w:r>
        <w:t xml:space="preserve"> line</w:t>
      </w:r>
    </w:p>
    <w:p w:rsidR="00670A13" w:rsidRDefault="00670A13" w:rsidP="00670A13">
      <w:r>
        <w:t xml:space="preserve">        </w:t>
      </w:r>
      <w:proofErr w:type="gramStart"/>
      <w:r>
        <w:t>if</w:t>
      </w:r>
      <w:proofErr w:type="gramEnd"/>
      <w:r>
        <w:t xml:space="preserve"> [ $? -ne </w:t>
      </w:r>
      <w:proofErr w:type="gramStart"/>
      <w:r>
        <w:t>0 ]</w:t>
      </w:r>
      <w:proofErr w:type="gramEnd"/>
    </w:p>
    <w:p w:rsidR="00670A13" w:rsidRDefault="00670A13" w:rsidP="00670A13">
      <w:r>
        <w:t xml:space="preserve">        </w:t>
      </w:r>
      <w:proofErr w:type="gramStart"/>
      <w:r>
        <w:t>then</w:t>
      </w:r>
      <w:proofErr w:type="gramEnd"/>
    </w:p>
    <w:p w:rsidR="00670A13" w:rsidRDefault="00670A13" w:rsidP="00670A13">
      <w:r>
        <w:t xml:space="preserve"> </w:t>
      </w:r>
      <w:proofErr w:type="gramStart"/>
      <w:r>
        <w:t>echo</w:t>
      </w:r>
      <w:proofErr w:type="gramEnd"/>
      <w:r>
        <w:t xml:space="preserve"> '----------------'</w:t>
      </w:r>
    </w:p>
    <w:p w:rsidR="00670A13" w:rsidRDefault="00670A13" w:rsidP="00670A13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670A13" w:rsidRDefault="00670A13" w:rsidP="00670A13">
      <w:r>
        <w:t xml:space="preserve">        </w:t>
      </w:r>
      <w:proofErr w:type="gramStart"/>
      <w:r>
        <w:t>fi</w:t>
      </w:r>
      <w:proofErr w:type="gramEnd"/>
    </w:p>
    <w:p w:rsidR="00670A13" w:rsidRDefault="00670A13" w:rsidP="00670A13">
      <w:r>
        <w:t xml:space="preserve">        </w:t>
      </w:r>
      <w:proofErr w:type="gramStart"/>
      <w:r>
        <w:t>echo</w:t>
      </w:r>
      <w:proofErr w:type="gramEnd"/>
      <w:r>
        <w:t xml:space="preserve"> line $</w:t>
      </w:r>
      <w:proofErr w:type="spellStart"/>
      <w:r>
        <w:t>i</w:t>
      </w:r>
      <w:proofErr w:type="spellEnd"/>
      <w:r>
        <w:t xml:space="preserve"> : ${#line} chars</w:t>
      </w:r>
    </w:p>
    <w:p w:rsidR="00670A13" w:rsidRDefault="00670A13" w:rsidP="00670A13">
      <w:r>
        <w:t xml:space="preserve">        </w:t>
      </w:r>
      <w:proofErr w:type="spellStart"/>
      <w:r>
        <w:t>i</w:t>
      </w:r>
      <w:proofErr w:type="spellEnd"/>
      <w:r>
        <w:t>=$(($i+1))</w:t>
      </w:r>
    </w:p>
    <w:p w:rsidR="00670A13" w:rsidRDefault="00670A13" w:rsidP="00670A13">
      <w:proofErr w:type="gramStart"/>
      <w:r>
        <w:t>done</w:t>
      </w:r>
      <w:proofErr w:type="gramEnd"/>
    </w:p>
    <w:p w:rsidR="00670A13" w:rsidRDefault="00670A13" w:rsidP="00670A13"/>
    <w:p w:rsidR="00670A13" w:rsidRDefault="00670A13" w:rsidP="00670A13"/>
    <w:p w:rsidR="00670A13" w:rsidRDefault="00670A13" w:rsidP="00670A13">
      <w:r>
        <w:br w:type="page"/>
      </w:r>
    </w:p>
    <w:p w:rsidR="00670A13" w:rsidRDefault="00670A13" w:rsidP="00F12FC3">
      <w:pPr>
        <w:pStyle w:val="IntenseQuote"/>
        <w:ind w:left="0"/>
      </w:pPr>
      <w:r>
        <w:t>eg2.sh - STDOUT/STD ERROR</w:t>
      </w:r>
    </w:p>
    <w:p w:rsidR="00670A13" w:rsidRDefault="00670A13" w:rsidP="00670A13">
      <w:proofErr w:type="spellStart"/>
      <w:r>
        <w:t>i</w:t>
      </w:r>
      <w:proofErr w:type="spellEnd"/>
      <w:r>
        <w:t>=$1</w:t>
      </w:r>
    </w:p>
    <w:p w:rsidR="00670A13" w:rsidRDefault="00670A13" w:rsidP="00670A13"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100 ]</w:t>
      </w:r>
    </w:p>
    <w:p w:rsidR="00670A13" w:rsidRDefault="00670A13" w:rsidP="00670A13">
      <w:proofErr w:type="gramStart"/>
      <w:r>
        <w:t>then</w:t>
      </w:r>
      <w:proofErr w:type="gramEnd"/>
    </w:p>
    <w:p w:rsidR="00670A13" w:rsidRDefault="00670A13" w:rsidP="00670A13">
      <w:proofErr w:type="gramStart"/>
      <w:r>
        <w:t>echo</w:t>
      </w:r>
      <w:proofErr w:type="gramEnd"/>
      <w:r>
        <w:t xml:space="preserve"> aa</w:t>
      </w:r>
    </w:p>
    <w:p w:rsidR="00670A13" w:rsidRDefault="00670A13" w:rsidP="00670A13">
      <w:proofErr w:type="gramStart"/>
      <w:r>
        <w:t>else</w:t>
      </w:r>
      <w:proofErr w:type="gramEnd"/>
    </w:p>
    <w:p w:rsidR="00670A13" w:rsidRDefault="00670A13" w:rsidP="00670A13">
      <w:proofErr w:type="gramStart"/>
      <w:r>
        <w:t>echo</w:t>
      </w:r>
      <w:proofErr w:type="gramEnd"/>
      <w:r>
        <w:t xml:space="preserve"> `aa`</w:t>
      </w:r>
    </w:p>
    <w:p w:rsidR="00670A13" w:rsidRDefault="00670A13" w:rsidP="00670A13">
      <w:proofErr w:type="gramStart"/>
      <w:r>
        <w:t>fi</w:t>
      </w:r>
      <w:proofErr w:type="gramEnd"/>
    </w:p>
    <w:p w:rsidR="00670A13" w:rsidRDefault="00670A13" w:rsidP="00670A13">
      <w:pPr>
        <w:rPr>
          <w:highlight w:val="lightGray"/>
        </w:rPr>
      </w:pPr>
    </w:p>
    <w:p w:rsidR="00670A13" w:rsidRDefault="00670A13" w:rsidP="00670A13">
      <w:proofErr w:type="gramStart"/>
      <w:r>
        <w:t>cat</w:t>
      </w:r>
      <w:proofErr w:type="gramEnd"/>
      <w:r>
        <w:t xml:space="preserve"> $1 |</w:t>
      </w:r>
      <w:proofErr w:type="spellStart"/>
      <w:r>
        <w:t>grep</w:t>
      </w:r>
      <w:proofErr w:type="spellEnd"/>
      <w:r>
        <w:t xml:space="preserve"> $2 |sort</w:t>
      </w:r>
    </w:p>
    <w:p w:rsidR="00670A13" w:rsidRPr="00670A13" w:rsidRDefault="00670A13" w:rsidP="00670A13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RIO_08_Arrays</w:t>
      </w:r>
    </w:p>
    <w:p w:rsidR="00670A13" w:rsidRDefault="00670A13" w:rsidP="00F12FC3">
      <w:pPr>
        <w:pStyle w:val="IntenseQuote"/>
        <w:ind w:left="0"/>
      </w:pPr>
      <w:r>
        <w:t>eg4.sh - Arrays</w:t>
      </w:r>
    </w:p>
    <w:p w:rsidR="00670A13" w:rsidRDefault="00670A13" w:rsidP="00670A13">
      <w:proofErr w:type="spellStart"/>
      <w:proofErr w:type="gramStart"/>
      <w:r>
        <w:t>arr</w:t>
      </w:r>
      <w:proofErr w:type="spellEnd"/>
      <w:r>
        <w:t>[</w:t>
      </w:r>
      <w:proofErr w:type="gramEnd"/>
      <w:r>
        <w:t>10]='</w:t>
      </w:r>
      <w:proofErr w:type="spellStart"/>
      <w:r>
        <w:t>ravi</w:t>
      </w:r>
      <w:proofErr w:type="spellEnd"/>
      <w:r>
        <w:t>'</w:t>
      </w:r>
    </w:p>
    <w:p w:rsidR="00670A13" w:rsidRDefault="00670A13" w:rsidP="00670A13"/>
    <w:p w:rsidR="00670A13" w:rsidRDefault="00670A13" w:rsidP="00670A13">
      <w:r>
        <w:t># Array can be accessed using {}</w:t>
      </w:r>
    </w:p>
    <w:p w:rsidR="00670A13" w:rsidRDefault="00670A13" w:rsidP="00670A13">
      <w:proofErr w:type="gramStart"/>
      <w:r>
        <w:t>echo</w:t>
      </w:r>
      <w:proofErr w:type="gramEnd"/>
      <w:r>
        <w:t xml:space="preserve"> -n "</w:t>
      </w:r>
      <w:proofErr w:type="spellStart"/>
      <w:r>
        <w:t>arr</w:t>
      </w:r>
      <w:proofErr w:type="spellEnd"/>
      <w:r>
        <w:t>[10]="</w:t>
      </w:r>
    </w:p>
    <w:p w:rsidR="00670A13" w:rsidRDefault="00670A13" w:rsidP="00670A13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[10]}</w:t>
      </w:r>
    </w:p>
    <w:p w:rsidR="00670A13" w:rsidRDefault="00670A13" w:rsidP="00670A13"/>
    <w:p w:rsidR="00670A13" w:rsidRDefault="00670A13" w:rsidP="00670A13">
      <w:r>
        <w:t xml:space="preserve">#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uninitialize</w:t>
      </w:r>
      <w:proofErr w:type="spellEnd"/>
      <w:r>
        <w:t xml:space="preserve"> array is </w:t>
      </w:r>
      <w:proofErr w:type="spellStart"/>
      <w:r>
        <w:t>balnk</w:t>
      </w:r>
      <w:proofErr w:type="spellEnd"/>
    </w:p>
    <w:p w:rsidR="00670A13" w:rsidRDefault="00670A13" w:rsidP="00670A13">
      <w:proofErr w:type="gramStart"/>
      <w:r>
        <w:t>echo</w:t>
      </w:r>
      <w:proofErr w:type="gramEnd"/>
      <w:r>
        <w:t xml:space="preserve"> '${</w:t>
      </w:r>
      <w:proofErr w:type="spellStart"/>
      <w:r>
        <w:t>arr</w:t>
      </w:r>
      <w:proofErr w:type="spellEnd"/>
      <w:r>
        <w:t>[11]}=' ${</w:t>
      </w:r>
      <w:proofErr w:type="spellStart"/>
      <w:r>
        <w:t>arr</w:t>
      </w:r>
      <w:proofErr w:type="spellEnd"/>
      <w:r>
        <w:t>[11]}</w:t>
      </w:r>
    </w:p>
    <w:p w:rsidR="00670A13" w:rsidRDefault="00670A13" w:rsidP="00670A13"/>
    <w:p w:rsidR="00670A13" w:rsidRDefault="00670A13" w:rsidP="00670A13">
      <w:r>
        <w:t xml:space="preserve"># </w:t>
      </w:r>
      <w:proofErr w:type="gramStart"/>
      <w:r>
        <w:t>Another</w:t>
      </w:r>
      <w:proofErr w:type="gramEnd"/>
      <w:r>
        <w:t xml:space="preserve"> way to initialize</w:t>
      </w:r>
    </w:p>
    <w:p w:rsidR="00670A13" w:rsidRDefault="00670A13" w:rsidP="00670A13"/>
    <w:p w:rsidR="00670A13" w:rsidRDefault="00670A13" w:rsidP="00670A13">
      <w:proofErr w:type="spellStart"/>
      <w:proofErr w:type="gramStart"/>
      <w:r>
        <w:t>arr</w:t>
      </w:r>
      <w:proofErr w:type="spellEnd"/>
      <w:proofErr w:type="gramEnd"/>
      <w:r>
        <w:t>=('first element' 'second element' 'third element')</w:t>
      </w:r>
    </w:p>
    <w:p w:rsidR="00670A13" w:rsidRDefault="00670A13" w:rsidP="00670A13">
      <w:proofErr w:type="gramStart"/>
      <w:r>
        <w:t>echo</w:t>
      </w:r>
      <w:proofErr w:type="gramEnd"/>
      <w:r>
        <w:t xml:space="preserve"> ${</w:t>
      </w:r>
      <w:proofErr w:type="spellStart"/>
      <w:r>
        <w:t>arr</w:t>
      </w:r>
      <w:proofErr w:type="spellEnd"/>
      <w:r>
        <w:t>[@]:0}</w:t>
      </w:r>
    </w:p>
    <w:p w:rsidR="00670A13" w:rsidRDefault="00670A13" w:rsidP="00670A13"/>
    <w:p w:rsidR="00670A13" w:rsidRDefault="00670A13" w:rsidP="00670A13">
      <w:r>
        <w:br w:type="page"/>
      </w:r>
    </w:p>
    <w:p w:rsidR="00670A13" w:rsidRDefault="00670A13" w:rsidP="00F12FC3">
      <w:pPr>
        <w:pStyle w:val="IntenseQuote"/>
        <w:ind w:left="0"/>
      </w:pPr>
      <w:r>
        <w:t>eg5.sh#####</w:t>
      </w:r>
    </w:p>
    <w:p w:rsidR="00670A13" w:rsidRDefault="00670A13" w:rsidP="00670A13">
      <w:proofErr w:type="gramStart"/>
      <w:r>
        <w:t>array</w:t>
      </w:r>
      <w:proofErr w:type="gramEnd"/>
      <w:r>
        <w:t>=(zero one two three four five)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${array[0]}</w:t>
      </w:r>
    </w:p>
    <w:p w:rsidR="00670A13" w:rsidRDefault="00670A13" w:rsidP="00670A13">
      <w:proofErr w:type="gramStart"/>
      <w:r>
        <w:t>echo</w:t>
      </w:r>
      <w:proofErr w:type="gramEnd"/>
      <w:r>
        <w:t xml:space="preserve"> ${array:0}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${array:1}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"--------------"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${#array[0]}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${#array}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${#array[1]}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${#array[*]}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${#array[@]}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"------------------"</w:t>
      </w:r>
    </w:p>
    <w:p w:rsidR="00670A13" w:rsidRDefault="00670A13" w:rsidP="00670A13">
      <w:r>
        <w:br w:type="page"/>
      </w:r>
    </w:p>
    <w:p w:rsidR="00670A13" w:rsidRDefault="00670A13" w:rsidP="00670A13"/>
    <w:p w:rsidR="00670A13" w:rsidRDefault="00670A13" w:rsidP="00F12FC3">
      <w:pPr>
        <w:pStyle w:val="IntenseQuote"/>
        <w:ind w:left="0"/>
      </w:pPr>
      <w:r>
        <w:t>eg6.sh</w:t>
      </w:r>
    </w:p>
    <w:p w:rsidR="00670A13" w:rsidRDefault="00670A13" w:rsidP="00670A13"/>
    <w:p w:rsidR="00670A13" w:rsidRDefault="00670A13" w:rsidP="00670A13">
      <w:proofErr w:type="gramStart"/>
      <w:r>
        <w:t>filename</w:t>
      </w:r>
      <w:proofErr w:type="gramEnd"/>
      <w:r>
        <w:t>=$1</w:t>
      </w:r>
    </w:p>
    <w:p w:rsidR="00670A13" w:rsidRDefault="00670A13" w:rsidP="00670A13"/>
    <w:p w:rsidR="00670A13" w:rsidRDefault="00670A13" w:rsidP="00670A13">
      <w:proofErr w:type="gramStart"/>
      <w:r>
        <w:t>declare</w:t>
      </w:r>
      <w:proofErr w:type="gramEnd"/>
      <w:r>
        <w:t xml:space="preserve"> -a array1</w:t>
      </w:r>
    </w:p>
    <w:p w:rsidR="00670A13" w:rsidRDefault="00670A13" w:rsidP="00670A13"/>
    <w:p w:rsidR="00670A13" w:rsidRDefault="00670A13" w:rsidP="00670A13">
      <w:r>
        <w:t>array1</w:t>
      </w:r>
      <w:proofErr w:type="gramStart"/>
      <w:r>
        <w:t>=(</w:t>
      </w:r>
      <w:proofErr w:type="gramEnd"/>
      <w:r>
        <w:t>`cat "$filename"`)</w:t>
      </w:r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${array1[@]}</w:t>
      </w:r>
    </w:p>
    <w:p w:rsidR="00670A13" w:rsidRDefault="00670A13" w:rsidP="00670A13">
      <w:proofErr w:type="gramStart"/>
      <w:r>
        <w:t>echo</w:t>
      </w:r>
      <w:proofErr w:type="gramEnd"/>
      <w:r>
        <w:t xml:space="preserve"> ${array1[@]:3}</w:t>
      </w:r>
    </w:p>
    <w:p w:rsidR="00670A13" w:rsidRDefault="00670A13" w:rsidP="00670A13">
      <w:proofErr w:type="gramStart"/>
      <w:r>
        <w:t>echo</w:t>
      </w:r>
      <w:proofErr w:type="gramEnd"/>
      <w:r>
        <w:t xml:space="preserve"> ${#array1[*]}</w:t>
      </w:r>
    </w:p>
    <w:p w:rsidR="00670A13" w:rsidRDefault="00670A13" w:rsidP="00670A13">
      <w:proofErr w:type="gramStart"/>
      <w:r>
        <w:t>echo</w:t>
      </w:r>
      <w:proofErr w:type="gramEnd"/>
      <w:r>
        <w:t xml:space="preserve"> ${array1[5]}</w:t>
      </w:r>
    </w:p>
    <w:p w:rsidR="00670A13" w:rsidRDefault="00670A13" w:rsidP="00670A13">
      <w:proofErr w:type="gramStart"/>
      <w:r>
        <w:t>declare</w:t>
      </w:r>
      <w:proofErr w:type="gramEnd"/>
      <w:r>
        <w:t xml:space="preserve"> -a mat</w:t>
      </w:r>
    </w:p>
    <w:p w:rsidR="00670A13" w:rsidRDefault="00670A13" w:rsidP="00670A13"/>
    <w:p w:rsidR="00670A13" w:rsidRDefault="00670A13" w:rsidP="00670A13">
      <w:r>
        <w:t>r=4</w:t>
      </w:r>
    </w:p>
    <w:p w:rsidR="00670A13" w:rsidRDefault="00670A13" w:rsidP="00670A13">
      <w:r>
        <w:t>c=5</w:t>
      </w:r>
    </w:p>
    <w:p w:rsidR="00670A13" w:rsidRDefault="00670A13" w:rsidP="00670A13"/>
    <w:p w:rsidR="00670A13" w:rsidRDefault="00670A13" w:rsidP="00670A1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</w:t>
      </w:r>
      <w:proofErr w:type="spellStart"/>
      <w:r>
        <w:t>r;i</w:t>
      </w:r>
      <w:proofErr w:type="spellEnd"/>
      <w:r>
        <w:t>++)) do</w:t>
      </w:r>
    </w:p>
    <w:p w:rsidR="00670A13" w:rsidRDefault="00670A13" w:rsidP="00670A13">
      <w:r>
        <w:t xml:space="preserve">        </w:t>
      </w:r>
      <w:proofErr w:type="gramStart"/>
      <w:r>
        <w:t>for(</w:t>
      </w:r>
      <w:proofErr w:type="gramEnd"/>
      <w:r>
        <w:t>(j=1;j&lt;=</w:t>
      </w:r>
      <w:proofErr w:type="spellStart"/>
      <w:r>
        <w:t>c;j</w:t>
      </w:r>
      <w:proofErr w:type="spellEnd"/>
      <w:r>
        <w:t>++)) do</w:t>
      </w:r>
    </w:p>
    <w:p w:rsidR="00670A13" w:rsidRDefault="00670A13" w:rsidP="00670A13">
      <w:r>
        <w:t xml:space="preserve">        </w:t>
      </w:r>
      <w:proofErr w:type="gramStart"/>
      <w:r>
        <w:t>mat[</w:t>
      </w:r>
      <w:proofErr w:type="gramEnd"/>
      <w:r>
        <w:t>$</w:t>
      </w:r>
      <w:proofErr w:type="spellStart"/>
      <w:r>
        <w:t>i</w:t>
      </w:r>
      <w:proofErr w:type="spellEnd"/>
      <w:r>
        <w:t>,$j]=$RANDOM</w:t>
      </w:r>
    </w:p>
    <w:p w:rsidR="00670A13" w:rsidRDefault="00670A13" w:rsidP="00670A13"/>
    <w:p w:rsidR="00670A13" w:rsidRDefault="00670A13" w:rsidP="00670A13">
      <w:r>
        <w:t xml:space="preserve">        </w:t>
      </w:r>
      <w:proofErr w:type="gramStart"/>
      <w:r>
        <w:t>done</w:t>
      </w:r>
      <w:proofErr w:type="gramEnd"/>
    </w:p>
    <w:p w:rsidR="00670A13" w:rsidRDefault="00670A13" w:rsidP="00670A13">
      <w:proofErr w:type="gramStart"/>
      <w:r>
        <w:t>done</w:t>
      </w:r>
      <w:proofErr w:type="gramEnd"/>
    </w:p>
    <w:p w:rsidR="00670A13" w:rsidRPr="00670A13" w:rsidRDefault="00670A13" w:rsidP="00670A13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RIO_09_Traps and Signals</w:t>
      </w:r>
    </w:p>
    <w:p w:rsidR="00670A13" w:rsidRDefault="00670A13" w:rsidP="00F12FC3">
      <w:pPr>
        <w:pStyle w:val="IntenseQuote"/>
        <w:ind w:left="0"/>
      </w:pPr>
      <w:r>
        <w:t>eg1.sh - SIGINT</w:t>
      </w:r>
    </w:p>
    <w:p w:rsidR="00670A13" w:rsidRDefault="00670A13" w:rsidP="00670A13">
      <w:proofErr w:type="gramStart"/>
      <w:r>
        <w:t>trap</w:t>
      </w:r>
      <w:proofErr w:type="gramEnd"/>
      <w:r>
        <w:t xml:space="preserve"> "echo I will ignore SIGINT" SIGINT</w:t>
      </w:r>
    </w:p>
    <w:p w:rsidR="00670A13" w:rsidRDefault="00670A13" w:rsidP="00670A13">
      <w:r>
        <w:t>a=60</w:t>
      </w:r>
    </w:p>
    <w:p w:rsidR="00670A13" w:rsidRDefault="00670A13" w:rsidP="00670A13">
      <w:proofErr w:type="spellStart"/>
      <w:r>
        <w:t>i</w:t>
      </w:r>
      <w:proofErr w:type="spellEnd"/>
      <w:r>
        <w:t>=1</w:t>
      </w:r>
    </w:p>
    <w:p w:rsidR="00670A13" w:rsidRDefault="00670A13" w:rsidP="00670A13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$a ]</w:t>
      </w:r>
    </w:p>
    <w:p w:rsidR="00670A13" w:rsidRDefault="00670A13" w:rsidP="00670A13">
      <w:proofErr w:type="gramStart"/>
      <w:r>
        <w:t>do</w:t>
      </w:r>
      <w:proofErr w:type="gramEnd"/>
    </w:p>
    <w:p w:rsidR="00670A13" w:rsidRDefault="00670A13" w:rsidP="00670A13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</w:t>
      </w:r>
      <w:proofErr w:type="spellEnd"/>
      <w:r>
        <w:t xml:space="preserve"> =$</w:t>
      </w:r>
      <w:proofErr w:type="spellStart"/>
      <w:r>
        <w:t>i</w:t>
      </w:r>
      <w:proofErr w:type="spellEnd"/>
      <w:r>
        <w:t>"</w:t>
      </w:r>
    </w:p>
    <w:p w:rsidR="00670A13" w:rsidRDefault="00670A13" w:rsidP="00670A13">
      <w:r>
        <w:t xml:space="preserve">  </w:t>
      </w:r>
      <w:proofErr w:type="spellStart"/>
      <w:r>
        <w:t>i</w:t>
      </w:r>
      <w:proofErr w:type="spellEnd"/>
      <w:r>
        <w:t>=$(($i+1))</w:t>
      </w:r>
    </w:p>
    <w:p w:rsidR="00670A13" w:rsidRDefault="00670A13" w:rsidP="00670A13">
      <w:r>
        <w:t xml:space="preserve">  </w:t>
      </w:r>
      <w:proofErr w:type="gramStart"/>
      <w:r>
        <w:t>sleep</w:t>
      </w:r>
      <w:proofErr w:type="gramEnd"/>
      <w:r>
        <w:t xml:space="preserve"> 1</w:t>
      </w:r>
    </w:p>
    <w:p w:rsidR="00670A13" w:rsidRDefault="00670A13" w:rsidP="00670A13">
      <w:proofErr w:type="gramStart"/>
      <w:r>
        <w:t>done</w:t>
      </w:r>
      <w:proofErr w:type="gramEnd"/>
    </w:p>
    <w:p w:rsidR="00670A13" w:rsidRDefault="00670A13" w:rsidP="00670A13">
      <w:r>
        <w:br w:type="page"/>
      </w:r>
    </w:p>
    <w:p w:rsidR="00670A13" w:rsidRDefault="00670A13" w:rsidP="00F12FC3">
      <w:pPr>
        <w:pStyle w:val="IntenseQuote"/>
        <w:ind w:left="0"/>
      </w:pPr>
      <w:r>
        <w:t xml:space="preserve"> eg2.sh - SIGTERM</w:t>
      </w:r>
    </w:p>
    <w:p w:rsidR="00670A13" w:rsidRDefault="00670A13" w:rsidP="00670A13">
      <w:proofErr w:type="gramStart"/>
      <w:r>
        <w:t>trap</w:t>
      </w:r>
      <w:proofErr w:type="gramEnd"/>
      <w:r>
        <w:t xml:space="preserve"> "echo I will ignore SIGTERM " SIGTERM</w:t>
      </w:r>
    </w:p>
    <w:p w:rsidR="00670A13" w:rsidRDefault="00670A13" w:rsidP="00670A13">
      <w:proofErr w:type="gramStart"/>
      <w:r>
        <w:t>trap</w:t>
      </w:r>
      <w:proofErr w:type="gramEnd"/>
      <w:r>
        <w:t xml:space="preserve"> "echo I will try to ignore " SIGKILL</w:t>
      </w:r>
    </w:p>
    <w:p w:rsidR="00670A13" w:rsidRDefault="00670A13" w:rsidP="00670A13">
      <w:proofErr w:type="spellStart"/>
      <w:r>
        <w:t>i</w:t>
      </w:r>
      <w:proofErr w:type="spellEnd"/>
      <w:r>
        <w:t>=1</w:t>
      </w:r>
    </w:p>
    <w:p w:rsidR="00670A13" w:rsidRDefault="00670A13" w:rsidP="00670A13">
      <w:r>
        <w:t>a=60</w:t>
      </w:r>
    </w:p>
    <w:p w:rsidR="00670A13" w:rsidRDefault="00670A13" w:rsidP="00670A13">
      <w:proofErr w:type="gramStart"/>
      <w:r>
        <w:t>while</w:t>
      </w:r>
      <w:proofErr w:type="gramEnd"/>
      <w:r>
        <w:t xml:space="preserve"> [ : ]</w:t>
      </w:r>
    </w:p>
    <w:p w:rsidR="00670A13" w:rsidRDefault="00670A13" w:rsidP="00670A13">
      <w:proofErr w:type="gramStart"/>
      <w:r>
        <w:t>do</w:t>
      </w:r>
      <w:proofErr w:type="gramEnd"/>
    </w:p>
    <w:p w:rsidR="00670A13" w:rsidRDefault="00670A13" w:rsidP="00670A13">
      <w:proofErr w:type="spellStart"/>
      <w:r>
        <w:t>i</w:t>
      </w:r>
      <w:proofErr w:type="spellEnd"/>
      <w:r>
        <w:t>=$(($i+1))</w:t>
      </w:r>
    </w:p>
    <w:p w:rsidR="00670A13" w:rsidRDefault="00670A13" w:rsidP="00670A13">
      <w:proofErr w:type="gramStart"/>
      <w:r>
        <w:t>echo</w:t>
      </w:r>
      <w:proofErr w:type="gramEnd"/>
      <w:r>
        <w:t xml:space="preserve"> 'Hai' $</w:t>
      </w:r>
      <w:proofErr w:type="spellStart"/>
      <w:r>
        <w:t>i</w:t>
      </w:r>
      <w:proofErr w:type="spellEnd"/>
      <w:r>
        <w:t xml:space="preserve"> &gt; file1</w:t>
      </w:r>
    </w:p>
    <w:p w:rsidR="00670A13" w:rsidRDefault="00670A13" w:rsidP="00670A13">
      <w:r>
        <w:t xml:space="preserve">#if </w:t>
      </w:r>
      <w:proofErr w:type="gramStart"/>
      <w:r>
        <w:t>[ $</w:t>
      </w:r>
      <w:proofErr w:type="spellStart"/>
      <w:proofErr w:type="gramEnd"/>
      <w:r>
        <w:t>i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5000 ]</w:t>
      </w:r>
    </w:p>
    <w:p w:rsidR="00670A13" w:rsidRDefault="00670A13" w:rsidP="00670A13">
      <w:r>
        <w:t>#then</w:t>
      </w:r>
    </w:p>
    <w:p w:rsidR="00670A13" w:rsidRDefault="00670A13" w:rsidP="00670A13">
      <w:r>
        <w:t>#exit</w:t>
      </w:r>
    </w:p>
    <w:p w:rsidR="00670A13" w:rsidRDefault="00670A13" w:rsidP="00670A13">
      <w:r>
        <w:t>#fi</w:t>
      </w:r>
    </w:p>
    <w:p w:rsidR="00670A13" w:rsidRDefault="00670A13" w:rsidP="00670A13">
      <w:r>
        <w:t>Done</w:t>
      </w:r>
    </w:p>
    <w:p w:rsidR="00670A13" w:rsidRDefault="00670A13" w:rsidP="00670A13"/>
    <w:p w:rsidR="00670A13" w:rsidRDefault="00670A13" w:rsidP="00670A13">
      <w:r>
        <w:br w:type="page"/>
      </w:r>
    </w:p>
    <w:p w:rsidR="00670A13" w:rsidRPr="00670A13" w:rsidRDefault="00670A13" w:rsidP="00670A13">
      <w:pPr>
        <w:rPr>
          <w:highlight w:val="lightGray"/>
        </w:rPr>
      </w:pPr>
    </w:p>
    <w:p w:rsidR="0088440F" w:rsidRDefault="0088440F" w:rsidP="001C50B0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 w:rsidRPr="001C50B0">
        <w:rPr>
          <w:color w:val="00B050"/>
          <w:sz w:val="26"/>
          <w:highlight w:val="lightGray"/>
          <w:u w:val="single"/>
        </w:rPr>
        <w:t>RIO_10_Goo</w:t>
      </w:r>
      <w:bookmarkStart w:id="0" w:name="_GoBack"/>
      <w:bookmarkEnd w:id="0"/>
      <w:r w:rsidRPr="001C50B0">
        <w:rPr>
          <w:color w:val="00B050"/>
          <w:sz w:val="26"/>
          <w:highlight w:val="lightGray"/>
          <w:u w:val="single"/>
        </w:rPr>
        <w:t>d Practices</w:t>
      </w:r>
    </w:p>
    <w:p w:rsidR="00670A13" w:rsidRDefault="00670A13" w:rsidP="00670A13">
      <w:pPr>
        <w:pStyle w:val="IntenseQuote"/>
        <w:ind w:left="0"/>
        <w:jc w:val="center"/>
        <w:rPr>
          <w:color w:val="00B050"/>
          <w:sz w:val="26"/>
          <w:highlight w:val="lightGray"/>
          <w:u w:val="single"/>
        </w:rPr>
      </w:pPr>
      <w:r>
        <w:rPr>
          <w:color w:val="00B050"/>
          <w:sz w:val="26"/>
          <w:highlight w:val="lightGray"/>
          <w:u w:val="single"/>
        </w:rPr>
        <w:t>Case Study – Sample 1</w:t>
      </w:r>
    </w:p>
    <w:p w:rsidR="00670A13" w:rsidRDefault="00670A13" w:rsidP="00F12FC3">
      <w:pPr>
        <w:pStyle w:val="IntenseQuote"/>
        <w:ind w:left="0"/>
      </w:pPr>
      <w:r>
        <w:t>CASE STUDY - EXAMPLE</w:t>
      </w:r>
    </w:p>
    <w:p w:rsidR="00670A13" w:rsidRDefault="00670A13" w:rsidP="00670A13">
      <w:proofErr w:type="gramStart"/>
      <w:r>
        <w:t>source</w:t>
      </w:r>
      <w:proofErr w:type="gramEnd"/>
      <w:r>
        <w:t xml:space="preserve"> ~/ravi/day5/disp.sh</w:t>
      </w:r>
    </w:p>
    <w:p w:rsidR="00670A13" w:rsidRDefault="00670A13" w:rsidP="00670A13">
      <w:proofErr w:type="gramStart"/>
      <w:r>
        <w:t>source</w:t>
      </w:r>
      <w:proofErr w:type="gramEnd"/>
      <w:r>
        <w:t xml:space="preserve"> ~/ravi/day5/search.sh</w:t>
      </w:r>
    </w:p>
    <w:p w:rsidR="00670A13" w:rsidRDefault="00670A13" w:rsidP="00670A13"/>
    <w:p w:rsidR="00670A13" w:rsidRDefault="00670A13" w:rsidP="00670A13">
      <w:proofErr w:type="gramStart"/>
      <w:r>
        <w:t>opts</w:t>
      </w:r>
      <w:proofErr w:type="gramEnd"/>
      <w:r>
        <w:t>="Display Search Exit"</w:t>
      </w:r>
    </w:p>
    <w:p w:rsidR="00670A13" w:rsidRDefault="00670A13" w:rsidP="00670A13">
      <w:proofErr w:type="gramStart"/>
      <w:r>
        <w:t>select</w:t>
      </w:r>
      <w:proofErr w:type="gramEnd"/>
      <w:r>
        <w:t xml:space="preserve"> opt in $opts</w:t>
      </w:r>
    </w:p>
    <w:p w:rsidR="00670A13" w:rsidRDefault="00670A13" w:rsidP="00670A13">
      <w:proofErr w:type="gramStart"/>
      <w:r>
        <w:t>do</w:t>
      </w:r>
      <w:proofErr w:type="gramEnd"/>
    </w:p>
    <w:p w:rsidR="00670A13" w:rsidRDefault="00670A13" w:rsidP="00670A13">
      <w:proofErr w:type="gramStart"/>
      <w:r>
        <w:t>case</w:t>
      </w:r>
      <w:proofErr w:type="gramEnd"/>
      <w:r>
        <w:t xml:space="preserve"> $opt in</w:t>
      </w:r>
    </w:p>
    <w:p w:rsidR="00670A13" w:rsidRDefault="00670A13" w:rsidP="00670A13">
      <w:r>
        <w:t>'Display')</w:t>
      </w:r>
    </w:p>
    <w:p w:rsidR="00670A13" w:rsidRDefault="00670A13" w:rsidP="00670A13">
      <w:proofErr w:type="gramStart"/>
      <w:r>
        <w:t>display ;</w:t>
      </w:r>
      <w:proofErr w:type="gramEnd"/>
      <w:r>
        <w:t>;</w:t>
      </w:r>
    </w:p>
    <w:p w:rsidR="00670A13" w:rsidRDefault="00670A13" w:rsidP="00670A13">
      <w:r>
        <w:t>'Search')</w:t>
      </w:r>
    </w:p>
    <w:p w:rsidR="00670A13" w:rsidRDefault="00670A13" w:rsidP="00670A13">
      <w:proofErr w:type="gramStart"/>
      <w:r>
        <w:t>search ;</w:t>
      </w:r>
      <w:proofErr w:type="gramEnd"/>
      <w:r>
        <w:t>;</w:t>
      </w:r>
    </w:p>
    <w:p w:rsidR="00670A13" w:rsidRDefault="00670A13" w:rsidP="00670A13">
      <w:r>
        <w:t>'Exit')</w:t>
      </w:r>
    </w:p>
    <w:p w:rsidR="00670A13" w:rsidRDefault="00670A13" w:rsidP="00670A13">
      <w:proofErr w:type="gramStart"/>
      <w:r>
        <w:t>exit</w:t>
      </w:r>
      <w:proofErr w:type="gramEnd"/>
      <w:r>
        <w:t>;;</w:t>
      </w:r>
    </w:p>
    <w:p w:rsidR="00670A13" w:rsidRDefault="00670A13" w:rsidP="00670A13">
      <w:r>
        <w:t>'')</w:t>
      </w:r>
    </w:p>
    <w:p w:rsidR="00670A13" w:rsidRDefault="00670A13" w:rsidP="00670A13">
      <w:proofErr w:type="gramStart"/>
      <w:r>
        <w:t>echo</w:t>
      </w:r>
      <w:proofErr w:type="gramEnd"/>
      <w:r>
        <w:t xml:space="preserve"> " invalid option";;</w:t>
      </w:r>
    </w:p>
    <w:p w:rsidR="00670A13" w:rsidRDefault="00670A13" w:rsidP="00670A13">
      <w:proofErr w:type="spellStart"/>
      <w:proofErr w:type="gramStart"/>
      <w:r>
        <w:t>esac</w:t>
      </w:r>
      <w:proofErr w:type="spellEnd"/>
      <w:proofErr w:type="gramEnd"/>
    </w:p>
    <w:p w:rsidR="00670A13" w:rsidRDefault="00670A13" w:rsidP="00670A13">
      <w:proofErr w:type="gramStart"/>
      <w:r>
        <w:t>done</w:t>
      </w:r>
      <w:proofErr w:type="gramEnd"/>
    </w:p>
    <w:p w:rsidR="00670A13" w:rsidRDefault="00670A13" w:rsidP="00F12FC3">
      <w:pPr>
        <w:pStyle w:val="IntenseQuote"/>
        <w:ind w:left="0"/>
      </w:pPr>
      <w:r>
        <w:t>Function 1 - Display</w:t>
      </w:r>
    </w:p>
    <w:p w:rsidR="00670A13" w:rsidRDefault="00670A13" w:rsidP="00670A13">
      <w:proofErr w:type="gramStart"/>
      <w:r>
        <w:t>display()</w:t>
      </w:r>
      <w:proofErr w:type="gramEnd"/>
    </w:p>
    <w:p w:rsidR="00670A13" w:rsidRDefault="00670A13" w:rsidP="00670A13">
      <w:r>
        <w:t>{</w:t>
      </w:r>
    </w:p>
    <w:p w:rsidR="00670A13" w:rsidRDefault="00670A13" w:rsidP="00670A13">
      <w:proofErr w:type="gramStart"/>
      <w:r>
        <w:t>echo</w:t>
      </w:r>
      <w:proofErr w:type="gramEnd"/>
      <w:r>
        <w:t xml:space="preserve"> 'Enter the source file name'</w:t>
      </w:r>
    </w:p>
    <w:p w:rsidR="00670A13" w:rsidRDefault="00670A13" w:rsidP="00670A13"/>
    <w:p w:rsidR="00670A13" w:rsidRDefault="00670A13" w:rsidP="00670A13"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:rsidR="00670A13" w:rsidRDefault="00670A13" w:rsidP="00670A13"/>
    <w:p w:rsidR="00670A13" w:rsidRDefault="00670A13" w:rsidP="00670A13">
      <w:proofErr w:type="gramStart"/>
      <w:r>
        <w:t>if</w:t>
      </w:r>
      <w:proofErr w:type="gramEnd"/>
      <w:r>
        <w:t xml:space="preserve"> [ -z $</w:t>
      </w:r>
      <w:proofErr w:type="spellStart"/>
      <w:r>
        <w:t>fname</w:t>
      </w:r>
      <w:proofErr w:type="spellEnd"/>
      <w:r>
        <w:t xml:space="preserve"> ]</w:t>
      </w:r>
    </w:p>
    <w:p w:rsidR="00670A13" w:rsidRDefault="00670A13" w:rsidP="00670A13">
      <w:proofErr w:type="gramStart"/>
      <w:r>
        <w:t>then</w:t>
      </w:r>
      <w:proofErr w:type="gramEnd"/>
    </w:p>
    <w:p w:rsidR="00670A13" w:rsidRDefault="00670A13" w:rsidP="00670A13">
      <w:proofErr w:type="gramStart"/>
      <w:r>
        <w:t>echo</w:t>
      </w:r>
      <w:proofErr w:type="gramEnd"/>
      <w:r>
        <w:t xml:space="preserve"> ' in-valid filename'</w:t>
      </w:r>
    </w:p>
    <w:p w:rsidR="00670A13" w:rsidRDefault="00670A13" w:rsidP="00670A13">
      <w:proofErr w:type="gramStart"/>
      <w:r>
        <w:t>return</w:t>
      </w:r>
      <w:proofErr w:type="gramEnd"/>
    </w:p>
    <w:p w:rsidR="00670A13" w:rsidRDefault="00670A13" w:rsidP="00670A13">
      <w:proofErr w:type="gramStart"/>
      <w:r>
        <w:t>else</w:t>
      </w:r>
      <w:proofErr w:type="gramEnd"/>
    </w:p>
    <w:p w:rsidR="00670A13" w:rsidRDefault="00670A13" w:rsidP="00670A13">
      <w:proofErr w:type="gramStart"/>
      <w:r>
        <w:t>cat</w:t>
      </w:r>
      <w:proofErr w:type="gramEnd"/>
      <w:r>
        <w:t xml:space="preserve"> $</w:t>
      </w:r>
      <w:proofErr w:type="spellStart"/>
      <w:r>
        <w:t>fname</w:t>
      </w:r>
      <w:proofErr w:type="spellEnd"/>
    </w:p>
    <w:p w:rsidR="00670A13" w:rsidRDefault="00670A13" w:rsidP="00670A13">
      <w:proofErr w:type="gramStart"/>
      <w:r>
        <w:t>return</w:t>
      </w:r>
      <w:proofErr w:type="gramEnd"/>
    </w:p>
    <w:p w:rsidR="00670A13" w:rsidRDefault="00670A13" w:rsidP="00670A13">
      <w:proofErr w:type="gramStart"/>
      <w:r>
        <w:t>fi</w:t>
      </w:r>
      <w:proofErr w:type="gramEnd"/>
    </w:p>
    <w:p w:rsidR="00670A13" w:rsidRDefault="00670A13" w:rsidP="00670A13"/>
    <w:p w:rsidR="00670A13" w:rsidRDefault="00670A13" w:rsidP="00670A13">
      <w:r>
        <w:t>}</w:t>
      </w:r>
    </w:p>
    <w:p w:rsidR="00670A13" w:rsidRDefault="00670A13" w:rsidP="00F12FC3">
      <w:pPr>
        <w:pStyle w:val="IntenseQuote"/>
        <w:ind w:left="0"/>
      </w:pPr>
      <w:r>
        <w:t>Function 2 - Search</w:t>
      </w:r>
    </w:p>
    <w:p w:rsidR="00670A13" w:rsidRDefault="00670A13" w:rsidP="00670A13">
      <w:proofErr w:type="gramStart"/>
      <w:r>
        <w:t>search()</w:t>
      </w:r>
      <w:proofErr w:type="gramEnd"/>
    </w:p>
    <w:p w:rsidR="00670A13" w:rsidRDefault="00670A13" w:rsidP="00670A13">
      <w:r>
        <w:t>{</w:t>
      </w:r>
    </w:p>
    <w:p w:rsidR="00670A13" w:rsidRDefault="00670A13" w:rsidP="00670A13">
      <w:proofErr w:type="gramStart"/>
      <w:r>
        <w:t>echo</w:t>
      </w:r>
      <w:proofErr w:type="gramEnd"/>
      <w:r>
        <w:t xml:space="preserve"> 'Enter the source file name'</w:t>
      </w:r>
    </w:p>
    <w:p w:rsidR="00670A13" w:rsidRDefault="00670A13" w:rsidP="00670A13"/>
    <w:p w:rsidR="00670A13" w:rsidRDefault="00670A13" w:rsidP="00670A13"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:rsidR="00670A13" w:rsidRDefault="00670A13" w:rsidP="00670A13"/>
    <w:p w:rsidR="00670A13" w:rsidRDefault="00670A13" w:rsidP="00670A13">
      <w:proofErr w:type="gramStart"/>
      <w:r>
        <w:t>echo</w:t>
      </w:r>
      <w:proofErr w:type="gramEnd"/>
      <w:r>
        <w:t xml:space="preserve"> 'Enter the string to search'</w:t>
      </w:r>
    </w:p>
    <w:p w:rsidR="00670A13" w:rsidRDefault="00670A13" w:rsidP="00670A13"/>
    <w:p w:rsidR="00670A13" w:rsidRDefault="00670A13" w:rsidP="00670A13">
      <w:proofErr w:type="gramStart"/>
      <w:r>
        <w:t>read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70A13" w:rsidRDefault="00670A13" w:rsidP="00670A13"/>
    <w:p w:rsidR="00670A13" w:rsidRDefault="00670A13" w:rsidP="00670A13">
      <w:proofErr w:type="gramStart"/>
      <w:r>
        <w:t>if</w:t>
      </w:r>
      <w:proofErr w:type="gramEnd"/>
      <w:r>
        <w:t xml:space="preserve"> [[ -z $</w:t>
      </w:r>
      <w:proofErr w:type="spellStart"/>
      <w:r>
        <w:t>fname</w:t>
      </w:r>
      <w:proofErr w:type="spellEnd"/>
      <w:r>
        <w:t xml:space="preserve"> ]] || [[ -z $</w:t>
      </w:r>
      <w:proofErr w:type="spellStart"/>
      <w:r>
        <w:t>str</w:t>
      </w:r>
      <w:proofErr w:type="spellEnd"/>
      <w:r>
        <w:t xml:space="preserve"> ]]</w:t>
      </w:r>
    </w:p>
    <w:p w:rsidR="00670A13" w:rsidRDefault="00670A13" w:rsidP="00670A13">
      <w:proofErr w:type="gramStart"/>
      <w:r>
        <w:t>then</w:t>
      </w:r>
      <w:proofErr w:type="gramEnd"/>
    </w:p>
    <w:p w:rsidR="00670A13" w:rsidRDefault="00670A13" w:rsidP="00670A13">
      <w:proofErr w:type="gramStart"/>
      <w:r>
        <w:t>echo</w:t>
      </w:r>
      <w:proofErr w:type="gramEnd"/>
      <w:r>
        <w:t xml:space="preserve"> ' in-valid filename or string'</w:t>
      </w:r>
    </w:p>
    <w:p w:rsidR="00670A13" w:rsidRDefault="00670A13" w:rsidP="00670A13">
      <w:proofErr w:type="gramStart"/>
      <w:r>
        <w:t>return</w:t>
      </w:r>
      <w:proofErr w:type="gramEnd"/>
    </w:p>
    <w:p w:rsidR="00670A13" w:rsidRDefault="00670A13" w:rsidP="00670A13">
      <w:proofErr w:type="gramStart"/>
      <w:r>
        <w:t>else</w:t>
      </w:r>
      <w:proofErr w:type="gramEnd"/>
    </w:p>
    <w:p w:rsidR="00670A13" w:rsidRDefault="00670A13" w:rsidP="00670A13">
      <w:proofErr w:type="gramStart"/>
      <w:r>
        <w:t>cat</w:t>
      </w:r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$</w:t>
      </w:r>
      <w:proofErr w:type="spellStart"/>
      <w:r>
        <w:t>str</w:t>
      </w:r>
      <w:proofErr w:type="spellEnd"/>
    </w:p>
    <w:p w:rsidR="00670A13" w:rsidRDefault="00670A13" w:rsidP="00670A13">
      <w:proofErr w:type="gramStart"/>
      <w:r>
        <w:t>return</w:t>
      </w:r>
      <w:proofErr w:type="gramEnd"/>
    </w:p>
    <w:p w:rsidR="00670A13" w:rsidRDefault="00670A13" w:rsidP="00670A13">
      <w:proofErr w:type="gramStart"/>
      <w:r>
        <w:t>fi</w:t>
      </w:r>
      <w:proofErr w:type="gramEnd"/>
    </w:p>
    <w:p w:rsidR="00670A13" w:rsidRDefault="00670A13" w:rsidP="00670A13">
      <w:r>
        <w:t>}</w:t>
      </w:r>
    </w:p>
    <w:p w:rsidR="00670A13" w:rsidRPr="00670A13" w:rsidRDefault="00670A13" w:rsidP="00670A13">
      <w:pPr>
        <w:rPr>
          <w:highlight w:val="lightGray"/>
        </w:rPr>
      </w:pPr>
    </w:p>
    <w:sectPr w:rsidR="00670A13" w:rsidRPr="0067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7D0D"/>
    <w:multiLevelType w:val="multilevel"/>
    <w:tmpl w:val="77C2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D6"/>
    <w:rsid w:val="00097D53"/>
    <w:rsid w:val="000A60A0"/>
    <w:rsid w:val="000B3EBC"/>
    <w:rsid w:val="000E1913"/>
    <w:rsid w:val="001C50B0"/>
    <w:rsid w:val="003F63BD"/>
    <w:rsid w:val="00476DD6"/>
    <w:rsid w:val="004E1795"/>
    <w:rsid w:val="005A0DE2"/>
    <w:rsid w:val="005C4D0D"/>
    <w:rsid w:val="00670A13"/>
    <w:rsid w:val="00794D06"/>
    <w:rsid w:val="0088440F"/>
    <w:rsid w:val="00900777"/>
    <w:rsid w:val="00AA15EE"/>
    <w:rsid w:val="00B3175E"/>
    <w:rsid w:val="00D016A7"/>
    <w:rsid w:val="00D9147D"/>
    <w:rsid w:val="00DE3B68"/>
    <w:rsid w:val="00DF0701"/>
    <w:rsid w:val="00EE7238"/>
    <w:rsid w:val="00F12FC3"/>
    <w:rsid w:val="00F24867"/>
    <w:rsid w:val="00FC24DF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F43B"/>
  <w15:docId w15:val="{DA4D6617-FA2F-4FDE-BB78-241BDCF1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867"/>
  </w:style>
  <w:style w:type="paragraph" w:styleId="Heading1">
    <w:name w:val="heading 1"/>
    <w:basedOn w:val="Normal"/>
    <w:next w:val="Normal"/>
    <w:link w:val="Heading1Char"/>
    <w:uiPriority w:val="9"/>
    <w:qFormat/>
    <w:rsid w:val="00F2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2486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67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67"/>
    <w:rPr>
      <w:b/>
      <w:bCs/>
      <w:i/>
      <w:iCs/>
      <w:color w:val="D34817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24867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67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67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67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67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67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67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867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4867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867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6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86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867"/>
    <w:rPr>
      <w:i/>
      <w:iCs/>
    </w:rPr>
  </w:style>
  <w:style w:type="paragraph" w:styleId="NoSpacing">
    <w:name w:val="No Spacing"/>
    <w:uiPriority w:val="1"/>
    <w:qFormat/>
    <w:rsid w:val="00F24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8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86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248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4867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F24867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4867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8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867"/>
    <w:pPr>
      <w:outlineLvl w:val="9"/>
    </w:pPr>
  </w:style>
  <w:style w:type="paragraph" w:styleId="ListParagraph">
    <w:name w:val="List Paragraph"/>
    <w:basedOn w:val="Normal"/>
    <w:uiPriority w:val="34"/>
    <w:qFormat/>
    <w:rsid w:val="001C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B3D5F58</Template>
  <TotalTime>31</TotalTime>
  <Pages>42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Ananthanarayanan, Ravikumar(Cognizant)</dc:creator>
  <cp:lastModifiedBy>Ravikumar Ananthanarayanan</cp:lastModifiedBy>
  <cp:revision>11</cp:revision>
  <dcterms:created xsi:type="dcterms:W3CDTF">2020-01-28T05:05:00Z</dcterms:created>
  <dcterms:modified xsi:type="dcterms:W3CDTF">2020-01-28T05:45:00Z</dcterms:modified>
</cp:coreProperties>
</file>